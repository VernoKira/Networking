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042C83AD" w:rsidR="004D36D7" w:rsidRPr="00FD4A68" w:rsidRDefault="00000000" w:rsidP="00732BB9">
      <w:pPr>
        <w:pStyle w:val="afd"/>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p>
    <w:p w14:paraId="69A1B22C" w14:textId="77777777" w:rsidR="00B2291D" w:rsidRPr="00BB73FF" w:rsidRDefault="00B2291D" w:rsidP="00E33DE6">
      <w:pPr>
        <w:pStyle w:val="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1"/>
      </w:pPr>
      <w:r>
        <w:t>Instructions</w:t>
      </w:r>
    </w:p>
    <w:p w14:paraId="0A0A632A" w14:textId="12B739C1" w:rsidR="00B2291D" w:rsidRDefault="00B2291D" w:rsidP="00B2291D">
      <w:pPr>
        <w:pStyle w:val="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lastRenderedPageBreak/>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4"/>
      </w:pPr>
      <w:r>
        <w:t>Questions:</w:t>
      </w:r>
    </w:p>
    <w:p w14:paraId="091977ED" w14:textId="3FF51E3E" w:rsidR="00B2291D" w:rsidRDefault="00B2291D" w:rsidP="00E33DE6">
      <w:pPr>
        <w:pStyle w:val="BodyTextL50"/>
        <w:spacing w:before="0"/>
      </w:pPr>
      <w:r>
        <w:t>What is the Service Set Identifier (SSID) for the wireless router of your connection?</w:t>
      </w:r>
      <w:r w:rsidR="00B50A6F" w:rsidRPr="00B50A6F">
        <w:rPr>
          <w:noProof/>
        </w:rPr>
        <w:t xml:space="preserve"> </w:t>
      </w:r>
      <w:r w:rsidR="00B50A6F" w:rsidRPr="00B50A6F">
        <w:drawing>
          <wp:inline distT="0" distB="0" distL="0" distR="0" wp14:anchorId="3D1D8AA3" wp14:editId="315C60AA">
            <wp:extent cx="2895851" cy="22099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220999"/>
                    </a:xfrm>
                    <a:prstGeom prst="rect">
                      <a:avLst/>
                    </a:prstGeom>
                  </pic:spPr>
                </pic:pic>
              </a:graphicData>
            </a:graphic>
          </wp:inline>
        </w:drawing>
      </w:r>
    </w:p>
    <w:p w14:paraId="311A83BC" w14:textId="4988B4CC" w:rsidR="00BE6317" w:rsidRDefault="00BE6317" w:rsidP="00371347">
      <w:pPr>
        <w:pStyle w:val="AnswerLineL50"/>
      </w:pPr>
      <w:r>
        <w:t>Type your answers here.</w:t>
      </w:r>
    </w:p>
    <w:p w14:paraId="0C68C9D9" w14:textId="77777777" w:rsidR="00B50A6F" w:rsidRDefault="00B2291D" w:rsidP="00B2291D">
      <w:pPr>
        <w:pStyle w:val="BodyTextL50"/>
        <w:rPr>
          <w:noProof/>
        </w:rPr>
      </w:pPr>
      <w:r>
        <w:t>What is the speed of your wireless connection?</w:t>
      </w:r>
      <w:r w:rsidR="00B50A6F" w:rsidRPr="00B50A6F">
        <w:rPr>
          <w:noProof/>
        </w:rPr>
        <w:t xml:space="preserve"> </w:t>
      </w:r>
    </w:p>
    <w:p w14:paraId="69D8C240" w14:textId="5FB0603C" w:rsidR="00B2291D" w:rsidRDefault="00B50A6F" w:rsidP="00B2291D">
      <w:pPr>
        <w:pStyle w:val="BodyTextL50"/>
      </w:pPr>
      <w:r w:rsidRPr="00B50A6F">
        <w:drawing>
          <wp:inline distT="0" distB="0" distL="0" distR="0" wp14:anchorId="0F1BBAE5" wp14:editId="35DDA44E">
            <wp:extent cx="2895851" cy="220999"/>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220999"/>
                    </a:xfrm>
                    <a:prstGeom prst="rect">
                      <a:avLst/>
                    </a:prstGeom>
                  </pic:spPr>
                </pic:pic>
              </a:graphicData>
            </a:graphic>
          </wp:inline>
        </w:drawing>
      </w:r>
    </w:p>
    <w:p w14:paraId="3BA10EE8" w14:textId="7B6FA116" w:rsidR="00BE6317" w:rsidRDefault="00BE6317" w:rsidP="00371347">
      <w:pPr>
        <w:pStyle w:val="AnswerLineL50"/>
      </w:pPr>
      <w:r>
        <w:t>Type your answers here.</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4"/>
      </w:pPr>
      <w:r>
        <w:t>Questions:</w:t>
      </w:r>
    </w:p>
    <w:p w14:paraId="0D8D6A94" w14:textId="2B143A76" w:rsidR="00B2291D" w:rsidRDefault="00B2291D" w:rsidP="00371347">
      <w:pPr>
        <w:pStyle w:val="BodyTextL50"/>
        <w:spacing w:before="0"/>
      </w:pPr>
      <w:r>
        <w:t>What is the MAC address of your wireless NIC?</w:t>
      </w:r>
    </w:p>
    <w:p w14:paraId="42139649" w14:textId="1D6BD230" w:rsidR="00B50A6F" w:rsidRDefault="00B50A6F" w:rsidP="00371347">
      <w:pPr>
        <w:pStyle w:val="BodyTextL50"/>
        <w:spacing w:before="0"/>
      </w:pPr>
      <w:r w:rsidRPr="00B50A6F">
        <w:drawing>
          <wp:inline distT="0" distB="0" distL="0" distR="0" wp14:anchorId="4C6B3701" wp14:editId="482A0AB6">
            <wp:extent cx="2903472" cy="205758"/>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472" cy="205758"/>
                    </a:xfrm>
                    <a:prstGeom prst="rect">
                      <a:avLst/>
                    </a:prstGeom>
                  </pic:spPr>
                </pic:pic>
              </a:graphicData>
            </a:graphic>
          </wp:inline>
        </w:drawing>
      </w:r>
    </w:p>
    <w:p w14:paraId="053E7753" w14:textId="77777777" w:rsidR="00BE6317" w:rsidRDefault="00BE6317" w:rsidP="00BE6317">
      <w:pPr>
        <w:pStyle w:val="AnswerLineL50"/>
      </w:pPr>
      <w:r>
        <w:t>Type your answers here.</w:t>
      </w:r>
    </w:p>
    <w:p w14:paraId="55EB9227" w14:textId="64CE3E8A"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r w:rsidR="00B50A6F">
        <w:t xml:space="preserve"> Only one</w:t>
      </w:r>
    </w:p>
    <w:p w14:paraId="4952BD35" w14:textId="77777777" w:rsidR="00BE6317" w:rsidRDefault="00BE6317" w:rsidP="0092630D">
      <w:pPr>
        <w:pStyle w:val="AnswerLineL50"/>
        <w:spacing w:before="600" w:after="600"/>
      </w:pPr>
      <w:r>
        <w:t>Type your answers here.</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lastRenderedPageBreak/>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lastRenderedPageBreak/>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3"/>
      </w:pPr>
      <w:r>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1"/>
        <w:numPr>
          <w:ilvl w:val="0"/>
          <w:numId w:val="3"/>
        </w:numPr>
      </w:pPr>
      <w:r>
        <w:t>Reflection</w:t>
      </w:r>
      <w:r w:rsidR="00E375A7">
        <w:t xml:space="preserve"> Question</w:t>
      </w:r>
    </w:p>
    <w:p w14:paraId="33EB5E48" w14:textId="603A3816" w:rsidR="00B2291D" w:rsidRDefault="00B2291D" w:rsidP="00B2291D">
      <w:pPr>
        <w:pStyle w:val="BodyTextL25"/>
      </w:pPr>
      <w:r>
        <w:t>Why would you activate more than one NIC on a PC?</w:t>
      </w:r>
      <w:r w:rsidR="000E382B" w:rsidRPr="000E382B">
        <w:t xml:space="preserve"> </w:t>
      </w:r>
      <w:r w:rsidR="000E382B" w:rsidRPr="000E382B">
        <w:t>Answers may vary. Multiple NICs can be used if more than one path is needed for the PC. One example of this would be if the PC is being used as a Proxy Server.</w:t>
      </w:r>
    </w:p>
    <w:p w14:paraId="1E36D86F" w14:textId="2D731EF6" w:rsidR="00B2291D" w:rsidRPr="00F8701B" w:rsidRDefault="00E375A7" w:rsidP="00E566CE">
      <w:pPr>
        <w:pStyle w:val="AnswerLineL25"/>
      </w:pPr>
      <w:r w:rsidRPr="000C019E">
        <w:t>Type your answers here.</w:t>
      </w:r>
    </w:p>
    <w:p w14:paraId="2F467425" w14:textId="0BE9DCEC" w:rsidR="00C162C0" w:rsidRDefault="00C162C0" w:rsidP="008F40E0">
      <w:pPr>
        <w:pStyle w:val="BodyTextL25"/>
        <w:rPr>
          <w:rStyle w:val="DevConfigGray"/>
          <w:rFonts w:ascii="Arial" w:hAnsi="Arial"/>
          <w:i/>
          <w:shd w:val="clear" w:color="auto" w:fill="auto"/>
        </w:rPr>
      </w:pP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6957" w14:textId="77777777" w:rsidR="006D4244" w:rsidRDefault="006D4244" w:rsidP="00710659">
      <w:pPr>
        <w:spacing w:after="0" w:line="240" w:lineRule="auto"/>
      </w:pPr>
      <w:r>
        <w:separator/>
      </w:r>
    </w:p>
    <w:p w14:paraId="561A012D" w14:textId="77777777" w:rsidR="006D4244" w:rsidRDefault="006D4244"/>
  </w:endnote>
  <w:endnote w:type="continuationSeparator" w:id="0">
    <w:p w14:paraId="66E138FC" w14:textId="77777777" w:rsidR="006D4244" w:rsidRDefault="006D4244" w:rsidP="00710659">
      <w:pPr>
        <w:spacing w:after="0" w:line="240" w:lineRule="auto"/>
      </w:pPr>
      <w:r>
        <w:continuationSeparator/>
      </w:r>
    </w:p>
    <w:p w14:paraId="69541228" w14:textId="77777777" w:rsidR="006D4244" w:rsidRDefault="006D4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230D2542" w:rsidR="00E33DE6" w:rsidRPr="00882B63" w:rsidRDefault="00E33DE6"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50A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2D122C92" w:rsidR="00E33DE6" w:rsidRPr="00882B63" w:rsidRDefault="00E33DE6"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50A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AFDB" w14:textId="77777777" w:rsidR="006D4244" w:rsidRDefault="006D4244" w:rsidP="00710659">
      <w:pPr>
        <w:spacing w:after="0" w:line="240" w:lineRule="auto"/>
      </w:pPr>
      <w:r>
        <w:separator/>
      </w:r>
    </w:p>
    <w:p w14:paraId="24785B19" w14:textId="77777777" w:rsidR="006D4244" w:rsidRDefault="006D4244"/>
  </w:footnote>
  <w:footnote w:type="continuationSeparator" w:id="0">
    <w:p w14:paraId="45C704D3" w14:textId="77777777" w:rsidR="006D4244" w:rsidRDefault="006D4244" w:rsidP="00710659">
      <w:pPr>
        <w:spacing w:after="0" w:line="240" w:lineRule="auto"/>
      </w:pPr>
      <w:r>
        <w:continuationSeparator/>
      </w:r>
    </w:p>
    <w:p w14:paraId="7F10F508" w14:textId="77777777" w:rsidR="006D4244" w:rsidRDefault="006D42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16173801">
    <w:abstractNumId w:val="5"/>
  </w:num>
  <w:num w:numId="2" w16cid:durableId="290329049">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12823175">
    <w:abstractNumId w:val="2"/>
  </w:num>
  <w:num w:numId="4" w16cid:durableId="64670959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2917306">
    <w:abstractNumId w:val="3"/>
  </w:num>
  <w:num w:numId="6" w16cid:durableId="1184517819">
    <w:abstractNumId w:val="0"/>
  </w:num>
  <w:num w:numId="7" w16cid:durableId="2139689419">
    <w:abstractNumId w:val="1"/>
  </w:num>
  <w:num w:numId="8" w16cid:durableId="1866365435">
    <w:abstractNumId w:val="4"/>
    <w:lvlOverride w:ilvl="0">
      <w:lvl w:ilvl="0">
        <w:start w:val="1"/>
        <w:numFmt w:val="decimal"/>
        <w:lvlText w:val="Part %1:"/>
        <w:lvlJc w:val="left"/>
        <w:pPr>
          <w:tabs>
            <w:tab w:val="num" w:pos="1152"/>
          </w:tabs>
          <w:ind w:left="1152" w:hanging="792"/>
        </w:pPr>
        <w:rPr>
          <w:rFonts w:hint="default"/>
        </w:rPr>
      </w:lvl>
    </w:lvlOverride>
  </w:num>
  <w:num w:numId="9" w16cid:durableId="2133205184">
    <w:abstractNumId w:val="3"/>
    <w:lvlOverride w:ilvl="0"/>
  </w:num>
  <w:num w:numId="10" w16cid:durableId="194507240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382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244"/>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0A6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2291D"/>
    <w:pPr>
      <w:spacing w:before="60" w:after="60" w:line="276" w:lineRule="auto"/>
    </w:pPr>
    <w:rPr>
      <w:sz w:val="22"/>
      <w:szCs w:val="22"/>
    </w:rPr>
  </w:style>
  <w:style w:type="paragraph" w:styleId="1">
    <w:name w:val="heading 1"/>
    <w:basedOn w:val="a"/>
    <w:next w:val="BodyTextL25"/>
    <w:link w:val="10"/>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2D7FF9"/>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33DE6"/>
    <w:rPr>
      <w:b/>
      <w:bCs/>
      <w:noProof/>
      <w:sz w:val="26"/>
      <w:szCs w:val="26"/>
    </w:rPr>
  </w:style>
  <w:style w:type="character" w:customStyle="1" w:styleId="20">
    <w:name w:val="Заголовок 2 Знак"/>
    <w:link w:val="2"/>
    <w:uiPriority w:val="9"/>
    <w:semiHidden/>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2D7FF9"/>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aff0">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B2F85"/>
    <w:rsid w:val="00463403"/>
    <w:rsid w:val="00487265"/>
    <w:rsid w:val="004D4C42"/>
    <w:rsid w:val="0058710E"/>
    <w:rsid w:val="00674EDF"/>
    <w:rsid w:val="008372DC"/>
    <w:rsid w:val="00CE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15</TotalTime>
  <Pages>4</Pages>
  <Words>1243</Words>
  <Characters>7088</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View Wired and Wireless NIC Information</vt:lpstr>
      <vt:lpstr>Lab - View Wired and Wireless NIC Information</vt:lpstr>
    </vt:vector>
  </TitlesOfParts>
  <Company>Cisco Systems, Inc.</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Riza N. Nurmagambetkyzy</cp:lastModifiedBy>
  <cp:revision>4</cp:revision>
  <dcterms:created xsi:type="dcterms:W3CDTF">2019-11-25T22:15:00Z</dcterms:created>
  <dcterms:modified xsi:type="dcterms:W3CDTF">2023-02-14T08:11:00Z</dcterms:modified>
</cp:coreProperties>
</file>
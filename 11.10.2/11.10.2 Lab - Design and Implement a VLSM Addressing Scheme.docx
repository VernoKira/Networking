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FD4A68" w:rsidRDefault="00000000" w:rsidP="00C547A4">
      <w:pPr>
        <w:pStyle w:val="afd"/>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77777777" w:rsidR="00C547A4" w:rsidRDefault="00C547A4" w:rsidP="00C547A4">
      <w:pPr>
        <w:pStyle w:val="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1"/>
      </w:pPr>
      <w:r>
        <w:t>Background / Scenario</w:t>
      </w:r>
    </w:p>
    <w:p w14:paraId="3FC7CC03" w14:textId="77777777" w:rsidR="00C547A4" w:rsidRDefault="00C547A4" w:rsidP="00C547A4">
      <w:pPr>
        <w:pStyle w:val="BodyTextL25"/>
      </w:pPr>
      <w:r>
        <w:t>Variable Length Subnet Mask (VLSM) was designed to avoid wasting IP addresses. With VLSM, a network is subnetted and then re-subnetted.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lastRenderedPageBreak/>
        <w:t>Windows Calculator (optional)</w:t>
      </w:r>
    </w:p>
    <w:p w14:paraId="1257B979" w14:textId="2F9E639F" w:rsidR="001C04B5" w:rsidRDefault="001C04B5" w:rsidP="001C04B5">
      <w:pPr>
        <w:pStyle w:val="1"/>
      </w:pPr>
      <w:r>
        <w:t>Instructions</w:t>
      </w:r>
    </w:p>
    <w:p w14:paraId="6D43B507" w14:textId="1C4EB3E3" w:rsidR="00C547A4" w:rsidRDefault="00C547A4" w:rsidP="00C547A4">
      <w:pPr>
        <w:pStyle w:val="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3"/>
      </w:pPr>
      <w:r>
        <w:t>Determine how many host addresses and subnets are available.</w:t>
      </w:r>
    </w:p>
    <w:p w14:paraId="1E4C9A32" w14:textId="630DDD52" w:rsidR="001C04B5" w:rsidRPr="001C04B5" w:rsidRDefault="001C04B5" w:rsidP="001C04B5">
      <w:pPr>
        <w:pStyle w:val="4"/>
      </w:pPr>
      <w:r>
        <w:t>Questions:</w:t>
      </w:r>
    </w:p>
    <w:p w14:paraId="7EB08E2E" w14:textId="474A1A64" w:rsidR="001C04B5" w:rsidRDefault="00C547A4" w:rsidP="001C04B5">
      <w:pPr>
        <w:pStyle w:val="BodyTextL25"/>
        <w:spacing w:before="0"/>
      </w:pPr>
      <w:r>
        <w:t>How many host addresses are available in a /25 network?</w:t>
      </w:r>
      <w:r w:rsidR="00514D26">
        <w:t>126</w:t>
      </w:r>
    </w:p>
    <w:p w14:paraId="4DDFD5D2" w14:textId="2FA1E8B8" w:rsidR="001C04B5" w:rsidRDefault="001C04B5" w:rsidP="001C04B5">
      <w:pPr>
        <w:pStyle w:val="AnswerLineL25"/>
      </w:pPr>
      <w:r>
        <w:t>Type your answers here.</w:t>
      </w:r>
    </w:p>
    <w:p w14:paraId="2043CCDE" w14:textId="29F58F90" w:rsidR="001C04B5" w:rsidRDefault="00C547A4" w:rsidP="00C547A4">
      <w:pPr>
        <w:pStyle w:val="BodyTextL25"/>
      </w:pPr>
      <w:r>
        <w:t>What is the total number of host addresses needed in the topology diagram?</w:t>
      </w:r>
      <w:r w:rsidR="00514D26">
        <w:t>80</w:t>
      </w:r>
    </w:p>
    <w:p w14:paraId="3A1ACB05" w14:textId="529EBCE7" w:rsidR="001C04B5" w:rsidRDefault="001C04B5" w:rsidP="001C04B5">
      <w:pPr>
        <w:pStyle w:val="AnswerLineL25"/>
      </w:pPr>
      <w:r>
        <w:t>Type your answers here.</w:t>
      </w:r>
    </w:p>
    <w:p w14:paraId="3D8F4511" w14:textId="4C914F3F" w:rsidR="001C04B5" w:rsidRDefault="00C547A4" w:rsidP="00C547A4">
      <w:pPr>
        <w:pStyle w:val="BodyTextL25"/>
      </w:pPr>
      <w:r>
        <w:t>How many subnets are needed in the network topology?</w:t>
      </w:r>
      <w:r w:rsidR="00514D26">
        <w:t>6</w:t>
      </w:r>
    </w:p>
    <w:p w14:paraId="677058E1" w14:textId="5DE28B04" w:rsidR="001C04B5" w:rsidRDefault="001C04B5" w:rsidP="001C04B5">
      <w:pPr>
        <w:pStyle w:val="AnswerLineL25"/>
      </w:pPr>
      <w:r>
        <w:t>Type your answers here.</w:t>
      </w:r>
    </w:p>
    <w:p w14:paraId="12AE5F87" w14:textId="4F534C2D" w:rsidR="00C547A4" w:rsidRDefault="00C547A4" w:rsidP="001C04B5">
      <w:pPr>
        <w:pStyle w:val="3"/>
      </w:pPr>
      <w:r>
        <w:t>Determine the largest subnet.</w:t>
      </w:r>
    </w:p>
    <w:p w14:paraId="499E4CB0" w14:textId="21C58034" w:rsidR="001C04B5" w:rsidRPr="001C04B5" w:rsidRDefault="001C04B5" w:rsidP="001C04B5">
      <w:pPr>
        <w:pStyle w:val="4"/>
      </w:pPr>
      <w:r>
        <w:t>Questions:</w:t>
      </w:r>
    </w:p>
    <w:p w14:paraId="7B5F8BC0" w14:textId="176ECD5C" w:rsidR="001C04B5" w:rsidRDefault="00C547A4" w:rsidP="001C04B5">
      <w:pPr>
        <w:pStyle w:val="BodyTextL25"/>
        <w:spacing w:before="0"/>
      </w:pPr>
      <w:r>
        <w:t>What is the subnet description (e.g. BR1 LAN or BR1-BR2 link)?</w:t>
      </w:r>
      <w:r w:rsidR="00514D26" w:rsidRPr="00514D26">
        <w:t xml:space="preserve"> </w:t>
      </w:r>
      <w:r w:rsidR="00514D26" w:rsidRPr="00514D26">
        <w:t>BR1 LAN</w:t>
      </w:r>
    </w:p>
    <w:p w14:paraId="0FAD9149" w14:textId="2A9AA455" w:rsidR="001C04B5" w:rsidRDefault="001C04B5" w:rsidP="001C04B5">
      <w:pPr>
        <w:pStyle w:val="AnswerLineL25"/>
      </w:pPr>
      <w:r>
        <w:t>Type your answers here.</w:t>
      </w:r>
    </w:p>
    <w:p w14:paraId="75E19EB4" w14:textId="0C6854E0" w:rsidR="001C04B5" w:rsidRDefault="00C547A4" w:rsidP="00C547A4">
      <w:pPr>
        <w:pStyle w:val="BodyTextL25"/>
      </w:pPr>
      <w:r>
        <w:t>How many IP addresses are required in the largest subnet?</w:t>
      </w:r>
      <w:r w:rsidR="00514D26">
        <w:t>40</w:t>
      </w:r>
    </w:p>
    <w:p w14:paraId="1A0BB25F" w14:textId="77777777" w:rsidR="001C04B5" w:rsidRDefault="001C04B5" w:rsidP="001C04B5">
      <w:pPr>
        <w:pStyle w:val="AnswerLineL25"/>
      </w:pPr>
      <w:r>
        <w:t>Type your answers here.</w:t>
      </w:r>
    </w:p>
    <w:p w14:paraId="02E4EAE7" w14:textId="739F4750" w:rsidR="00C547A4" w:rsidRDefault="00C547A4" w:rsidP="00C547A4">
      <w:pPr>
        <w:pStyle w:val="BodyTextL25"/>
      </w:pPr>
      <w:r w:rsidRPr="00BA202C">
        <w:t xml:space="preserve">What subnet </w:t>
      </w:r>
      <w:r>
        <w:t>mask can support that many host addresses</w:t>
      </w:r>
      <w:r w:rsidRPr="00BA202C">
        <w:t>?</w:t>
      </w:r>
      <w:r w:rsidR="00514D26" w:rsidRPr="00514D26">
        <w:t xml:space="preserve"> </w:t>
      </w:r>
      <w:r w:rsidR="00514D26" w:rsidRPr="00514D26">
        <w:t>26 or 255.255.255.192</w:t>
      </w:r>
    </w:p>
    <w:p w14:paraId="0ABA6CB0" w14:textId="77777777" w:rsidR="001C04B5" w:rsidRDefault="001C04B5" w:rsidP="001C04B5">
      <w:pPr>
        <w:pStyle w:val="AnswerLineL25"/>
      </w:pPr>
      <w:r>
        <w:t>Type your answers here.</w:t>
      </w:r>
    </w:p>
    <w:p w14:paraId="2F97E8F9" w14:textId="02497DD6" w:rsidR="001C04B5" w:rsidRDefault="00C547A4" w:rsidP="00C547A4">
      <w:pPr>
        <w:pStyle w:val="BodyTextL25"/>
      </w:pPr>
      <w:r w:rsidRPr="00BA202C">
        <w:t>How many total host addresses can that subnet mask support?</w:t>
      </w:r>
      <w:r w:rsidR="00514D26">
        <w:t>62</w:t>
      </w:r>
    </w:p>
    <w:p w14:paraId="30263D9A" w14:textId="77777777" w:rsidR="001C04B5" w:rsidRDefault="001C04B5" w:rsidP="001C04B5">
      <w:pPr>
        <w:pStyle w:val="AnswerLineL25"/>
      </w:pPr>
      <w:r>
        <w:t>Type your answers here.</w:t>
      </w:r>
    </w:p>
    <w:p w14:paraId="23D539E4" w14:textId="3FABDC02" w:rsidR="001C04B5" w:rsidRDefault="00C547A4" w:rsidP="00C547A4">
      <w:pPr>
        <w:pStyle w:val="BodyTextL25"/>
      </w:pPr>
      <w:r>
        <w:t>Can you subnet the 192.168.33.128/25 network address to support this subnet?</w:t>
      </w:r>
      <w:r w:rsidR="00514D26">
        <w:t>yes</w:t>
      </w:r>
    </w:p>
    <w:p w14:paraId="1C925E56" w14:textId="77777777" w:rsidR="001C04B5" w:rsidRDefault="001C04B5" w:rsidP="001C04B5">
      <w:pPr>
        <w:pStyle w:val="AnswerLineL25"/>
      </w:pPr>
      <w:r>
        <w:t>Type your answers here.</w:t>
      </w:r>
    </w:p>
    <w:p w14:paraId="1B942AA6" w14:textId="45927694" w:rsidR="00EF6C33" w:rsidRDefault="00C547A4" w:rsidP="00514D26">
      <w:pPr>
        <w:pStyle w:val="BodyTextL25"/>
      </w:pPr>
      <w:r>
        <w:t>What are the network addresses that would result from this subnetting?</w:t>
      </w:r>
      <w:r w:rsidR="00514D26" w:rsidRPr="00514D26">
        <w:t xml:space="preserve"> </w:t>
      </w:r>
      <w:r w:rsidR="00514D26" w:rsidRPr="00514D26">
        <w:t>192.168.33.128/26 and 192.168.33.192/26</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3"/>
      </w:pPr>
      <w:r>
        <w:t>Determine the second largest subnet.</w:t>
      </w:r>
    </w:p>
    <w:p w14:paraId="00FF653E" w14:textId="78265A4A" w:rsidR="00EF6C33" w:rsidRPr="00EF6C33" w:rsidRDefault="00EF6C33" w:rsidP="00EF6C33">
      <w:pPr>
        <w:pStyle w:val="4"/>
      </w:pPr>
      <w:r>
        <w:t>Questions:</w:t>
      </w:r>
    </w:p>
    <w:p w14:paraId="65022334" w14:textId="6C3C9434" w:rsidR="00EF6C33" w:rsidRDefault="00C547A4" w:rsidP="00EF6C33">
      <w:pPr>
        <w:pStyle w:val="BodyTextL25"/>
        <w:spacing w:before="0"/>
      </w:pPr>
      <w:r>
        <w:t>What is the subnet description?</w:t>
      </w:r>
      <w:r w:rsidR="00514D26" w:rsidRPr="00514D26">
        <w:t xml:space="preserve"> </w:t>
      </w:r>
      <w:r w:rsidR="00514D26" w:rsidRPr="00514D26">
        <w:t>BR2 IoT LAN</w:t>
      </w:r>
    </w:p>
    <w:p w14:paraId="1F6FB2BF" w14:textId="77777777" w:rsidR="00EF6C33" w:rsidRDefault="00EF6C33" w:rsidP="00EF6C33">
      <w:pPr>
        <w:pStyle w:val="AnswerLineL25"/>
      </w:pPr>
      <w:r>
        <w:t>Type your answers here.</w:t>
      </w:r>
    </w:p>
    <w:p w14:paraId="0BC15DF2" w14:textId="55E6FE3F" w:rsidR="00EF6C33" w:rsidRDefault="00C547A4" w:rsidP="00C547A4">
      <w:pPr>
        <w:pStyle w:val="BodyTextL25"/>
      </w:pPr>
      <w:r>
        <w:t>How many IP addresses are required for the second largest subnet?</w:t>
      </w:r>
      <w:r w:rsidR="006B47E5">
        <w:t>2</w:t>
      </w:r>
      <w:r w:rsidR="00514D26">
        <w:t>5</w:t>
      </w:r>
    </w:p>
    <w:p w14:paraId="024207D2" w14:textId="77777777" w:rsidR="00EF6C33" w:rsidRDefault="00EF6C33" w:rsidP="00EF6C33">
      <w:pPr>
        <w:pStyle w:val="AnswerLineL25"/>
      </w:pPr>
      <w:r>
        <w:t>Type your answers here.</w:t>
      </w:r>
    </w:p>
    <w:p w14:paraId="2CA2D77E" w14:textId="77154AA0" w:rsidR="00C547A4" w:rsidRDefault="00C547A4" w:rsidP="00C547A4">
      <w:pPr>
        <w:pStyle w:val="BodyTextL25"/>
      </w:pPr>
      <w:r w:rsidRPr="00BA202C">
        <w:t xml:space="preserve">What subnet </w:t>
      </w:r>
      <w:r>
        <w:t>mask can support that many host</w:t>
      </w:r>
      <w:r w:rsidRPr="00BA202C">
        <w:t xml:space="preserve"> addresses?</w:t>
      </w:r>
      <w:r w:rsidR="00514D26" w:rsidRPr="00514D26">
        <w:t xml:space="preserve"> </w:t>
      </w:r>
      <w:r w:rsidR="006B47E5" w:rsidRPr="006B47E5">
        <w:t>27 or 255.255.255.224</w:t>
      </w:r>
    </w:p>
    <w:p w14:paraId="53304D2A" w14:textId="77777777" w:rsidR="00EF6C33" w:rsidRDefault="00EF6C33" w:rsidP="00EF6C33">
      <w:pPr>
        <w:pStyle w:val="AnswerLineL25"/>
      </w:pPr>
      <w:r>
        <w:t>Type your answers here.</w:t>
      </w:r>
    </w:p>
    <w:p w14:paraId="7659EE8E" w14:textId="26F54329" w:rsidR="00EF6C33" w:rsidRDefault="00C547A4" w:rsidP="00C547A4">
      <w:pPr>
        <w:pStyle w:val="BodyTextL25"/>
      </w:pPr>
      <w:r w:rsidRPr="00BA202C">
        <w:lastRenderedPageBreak/>
        <w:t>How many total host addresses can that subnet mask support?</w:t>
      </w:r>
      <w:r w:rsidR="006B47E5">
        <w:t>30</w:t>
      </w:r>
    </w:p>
    <w:p w14:paraId="684AE3B7" w14:textId="77777777" w:rsidR="00EF6C33" w:rsidRDefault="00EF6C33" w:rsidP="00EF6C33">
      <w:pPr>
        <w:pStyle w:val="AnswerLineL25"/>
      </w:pPr>
      <w:r>
        <w:t>Type your answers here.</w:t>
      </w:r>
    </w:p>
    <w:p w14:paraId="3EA3B98B" w14:textId="0AF2505A" w:rsidR="00EF6C33" w:rsidRDefault="00C547A4" w:rsidP="00C547A4">
      <w:pPr>
        <w:pStyle w:val="BodyTextL25"/>
      </w:pPr>
      <w:r>
        <w:t>Can you subnet the remaining subnet again and still support this subnet?</w:t>
      </w:r>
      <w:r w:rsidR="00514D26">
        <w:t>yes</w:t>
      </w:r>
    </w:p>
    <w:p w14:paraId="18BD198A" w14:textId="77777777" w:rsidR="00EF6C33" w:rsidRDefault="00EF6C33" w:rsidP="00EF6C33">
      <w:pPr>
        <w:pStyle w:val="AnswerLineL25"/>
      </w:pPr>
      <w:r>
        <w:t>Type your answers here.</w:t>
      </w:r>
    </w:p>
    <w:p w14:paraId="72813C97" w14:textId="1E8BC6EA" w:rsidR="00C547A4" w:rsidRDefault="00C547A4" w:rsidP="00C547A4">
      <w:pPr>
        <w:pStyle w:val="BodyTextL25"/>
      </w:pPr>
      <w:r>
        <w:t>What are the network addresses that would result from this subnetting?</w:t>
      </w:r>
      <w:r w:rsidR="00514D26" w:rsidRPr="00514D26">
        <w:t xml:space="preserve"> </w:t>
      </w:r>
      <w:r w:rsidR="006B47E5" w:rsidRPr="006B47E5">
        <w:t>192.168.33.192/27 and 192.168.33.224/27</w:t>
      </w:r>
    </w:p>
    <w:p w14:paraId="013F80C8" w14:textId="77777777" w:rsidR="00EF6C33" w:rsidRDefault="00EF6C33" w:rsidP="00EF6C33">
      <w:pPr>
        <w:pStyle w:val="AnswerLineL25"/>
      </w:pPr>
      <w:r>
        <w:t>Type your answers here.</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3"/>
      </w:pPr>
      <w:r>
        <w:t>Determine the third largest subnet.</w:t>
      </w:r>
    </w:p>
    <w:p w14:paraId="264BA82A" w14:textId="5259E899" w:rsidR="00EF6C33" w:rsidRPr="00EF6C33" w:rsidRDefault="00EF6C33" w:rsidP="00EF6C33">
      <w:pPr>
        <w:pStyle w:val="4"/>
      </w:pPr>
      <w:r>
        <w:t>Questions:</w:t>
      </w:r>
    </w:p>
    <w:p w14:paraId="2CDA796B" w14:textId="1B9241E6" w:rsidR="00EF6C33" w:rsidRDefault="00C547A4" w:rsidP="00EF6C33">
      <w:pPr>
        <w:pStyle w:val="BodyTextL25"/>
        <w:spacing w:before="0"/>
      </w:pPr>
      <w:r>
        <w:t>What is the subnet description?</w:t>
      </w:r>
      <w:r w:rsidR="006B47E5" w:rsidRPr="006B47E5">
        <w:t xml:space="preserve"> </w:t>
      </w:r>
      <w:r w:rsidR="006B47E5" w:rsidRPr="006B47E5">
        <w:t>BR2 IoT LAN</w:t>
      </w:r>
    </w:p>
    <w:p w14:paraId="28AC5742" w14:textId="77777777" w:rsidR="00EF6C33" w:rsidRDefault="00EF6C33" w:rsidP="00EF6C33">
      <w:pPr>
        <w:pStyle w:val="AnswerLineL25"/>
      </w:pPr>
      <w:r>
        <w:t>Type your answers here.</w:t>
      </w:r>
    </w:p>
    <w:p w14:paraId="68664147" w14:textId="54F6CB2D" w:rsidR="00EF6C33" w:rsidRDefault="00C547A4" w:rsidP="00C547A4">
      <w:pPr>
        <w:pStyle w:val="BodyTextL25"/>
      </w:pPr>
      <w:r>
        <w:t>How many IP addresses are required for the next largest subnet?</w:t>
      </w:r>
      <w:r w:rsidR="006B47E5">
        <w:t>5</w:t>
      </w:r>
    </w:p>
    <w:p w14:paraId="7475455A" w14:textId="77777777" w:rsidR="00EF6C33" w:rsidRDefault="00EF6C33" w:rsidP="00EF6C33">
      <w:pPr>
        <w:pStyle w:val="AnswerLineL25"/>
      </w:pPr>
      <w:r>
        <w:t>Type your answers here.</w:t>
      </w:r>
    </w:p>
    <w:p w14:paraId="4C4302BA" w14:textId="585B70BC" w:rsidR="00C547A4" w:rsidRDefault="00C547A4" w:rsidP="00C547A4">
      <w:pPr>
        <w:pStyle w:val="BodyTextL25"/>
      </w:pPr>
      <w:r w:rsidRPr="00BA202C">
        <w:t>What subnet mask can support that many host addresses?</w:t>
      </w:r>
      <w:r w:rsidR="006B47E5" w:rsidRPr="006B47E5">
        <w:t xml:space="preserve"> </w:t>
      </w:r>
      <w:r w:rsidR="006B47E5" w:rsidRPr="006B47E5">
        <w:t>29 or 255.255.255.248</w:t>
      </w:r>
    </w:p>
    <w:p w14:paraId="3DA5288A" w14:textId="77777777" w:rsidR="00EF6C33" w:rsidRDefault="00EF6C33" w:rsidP="00EF6C33">
      <w:pPr>
        <w:pStyle w:val="AnswerLineL25"/>
      </w:pPr>
      <w:r>
        <w:t>Type your answers here.</w:t>
      </w:r>
    </w:p>
    <w:p w14:paraId="732841FA" w14:textId="4700B83C" w:rsidR="00EF6C33" w:rsidRDefault="00C547A4" w:rsidP="00C547A4">
      <w:pPr>
        <w:pStyle w:val="BodyTextL25"/>
      </w:pPr>
      <w:r w:rsidRPr="00BA202C">
        <w:t>How many total host addresses can that subnet mask support?</w:t>
      </w:r>
      <w:r w:rsidR="006B47E5">
        <w:t>6</w:t>
      </w:r>
    </w:p>
    <w:p w14:paraId="74BFC546" w14:textId="77777777" w:rsidR="00EF6C33" w:rsidRDefault="00EF6C33" w:rsidP="00EF6C33">
      <w:pPr>
        <w:pStyle w:val="AnswerLineL25"/>
      </w:pPr>
      <w:r>
        <w:t>Type your answers here.</w:t>
      </w:r>
    </w:p>
    <w:p w14:paraId="03BC18D4" w14:textId="66ADE7F6" w:rsidR="00EF6C33" w:rsidRDefault="00C547A4" w:rsidP="00C547A4">
      <w:pPr>
        <w:pStyle w:val="BodyTextL25"/>
      </w:pPr>
      <w:r>
        <w:t>Can you subnet the remaining subnet again and still support this subnet?</w:t>
      </w:r>
      <w:r w:rsidR="006B47E5">
        <w:t>yes</w:t>
      </w:r>
    </w:p>
    <w:p w14:paraId="0D30402C" w14:textId="77777777" w:rsidR="00EF6C33" w:rsidRDefault="00EF6C33" w:rsidP="00EF6C33">
      <w:pPr>
        <w:pStyle w:val="AnswerLineL25"/>
      </w:pPr>
      <w:r>
        <w:t>Type your answers here.</w:t>
      </w:r>
    </w:p>
    <w:p w14:paraId="7629863C" w14:textId="610DAC43" w:rsidR="00C547A4" w:rsidRDefault="00C547A4" w:rsidP="00C547A4">
      <w:pPr>
        <w:pStyle w:val="BodyTextL25"/>
      </w:pPr>
      <w:r>
        <w:t>What are the network addresses that would result from this subnetting?</w:t>
      </w:r>
      <w:r w:rsidR="006B47E5" w:rsidRPr="006B47E5">
        <w:t xml:space="preserve"> </w:t>
      </w:r>
      <w:r w:rsidR="006B47E5" w:rsidRPr="006B47E5">
        <w:t>192.168.33.224/29, 192.168.33.232/29, 192.168.33.240/29, and 192.168.33.248/29</w:t>
      </w:r>
    </w:p>
    <w:p w14:paraId="5ED94D60" w14:textId="77777777" w:rsidR="00EF6C33" w:rsidRDefault="00EF6C33" w:rsidP="00EF6C33">
      <w:pPr>
        <w:pStyle w:val="AnswerLineL25"/>
      </w:pPr>
      <w:r>
        <w:t>Type your answers here.</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3"/>
      </w:pPr>
      <w:r>
        <w:t>Determine the fourth largest subnet.</w:t>
      </w:r>
    </w:p>
    <w:p w14:paraId="439077D5" w14:textId="3343C6A9" w:rsidR="00EF6C33" w:rsidRPr="00EF6C33" w:rsidRDefault="00EF6C33" w:rsidP="00EF6C33">
      <w:pPr>
        <w:pStyle w:val="4"/>
      </w:pPr>
      <w:r>
        <w:t>Questions:</w:t>
      </w:r>
    </w:p>
    <w:p w14:paraId="19516CCD" w14:textId="6BA42DD3" w:rsidR="00EF6C33" w:rsidRDefault="00C547A4" w:rsidP="00EF6C33">
      <w:pPr>
        <w:pStyle w:val="BodyTextL25"/>
        <w:spacing w:before="0"/>
      </w:pPr>
      <w:r>
        <w:t>What is the subnet description?</w:t>
      </w:r>
      <w:r w:rsidR="006B47E5" w:rsidRPr="006B47E5">
        <w:t xml:space="preserve"> </w:t>
      </w:r>
      <w:r w:rsidR="006B47E5" w:rsidRPr="006B47E5">
        <w:t>BR1-BR2 Link</w:t>
      </w:r>
    </w:p>
    <w:p w14:paraId="36CC1531" w14:textId="77777777" w:rsidR="00EF6C33" w:rsidRDefault="00EF6C33" w:rsidP="00EF6C33">
      <w:pPr>
        <w:pStyle w:val="AnswerLineL25"/>
      </w:pPr>
      <w:r>
        <w:t>Type your answers here.</w:t>
      </w:r>
    </w:p>
    <w:p w14:paraId="4C55B3BC" w14:textId="147EDC0F" w:rsidR="00EF6C33" w:rsidRDefault="00C547A4" w:rsidP="00C547A4">
      <w:pPr>
        <w:pStyle w:val="BodyTextL25"/>
      </w:pPr>
      <w:r>
        <w:t>How many IP addresses are required for the next largest subnet?</w:t>
      </w:r>
      <w:r w:rsidR="006B47E5">
        <w:t>2</w:t>
      </w:r>
    </w:p>
    <w:p w14:paraId="1DC9DC37" w14:textId="77777777" w:rsidR="00EF6C33" w:rsidRDefault="00EF6C33" w:rsidP="00EF6C33">
      <w:pPr>
        <w:pStyle w:val="AnswerLineL25"/>
      </w:pPr>
      <w:r>
        <w:t>Type your answers here.</w:t>
      </w:r>
    </w:p>
    <w:p w14:paraId="588BB627" w14:textId="053D8C63" w:rsidR="00C547A4" w:rsidRDefault="00C547A4" w:rsidP="00C547A4">
      <w:pPr>
        <w:pStyle w:val="BodyTextL25"/>
      </w:pPr>
      <w:r w:rsidRPr="00BA202C">
        <w:t xml:space="preserve">What subnet </w:t>
      </w:r>
      <w:r>
        <w:t>mask can support that many host</w:t>
      </w:r>
      <w:r w:rsidRPr="00BA202C">
        <w:t xml:space="preserve"> addresses?</w:t>
      </w:r>
      <w:r w:rsidR="006B47E5" w:rsidRPr="006B47E5">
        <w:t xml:space="preserve"> </w:t>
      </w:r>
      <w:r w:rsidR="006B47E5" w:rsidRPr="006B47E5">
        <w:t>/30 or 255.255.255.252</w:t>
      </w:r>
    </w:p>
    <w:p w14:paraId="13E7B766" w14:textId="77777777" w:rsidR="00EF6C33" w:rsidRDefault="00EF6C33" w:rsidP="00EF6C33">
      <w:pPr>
        <w:pStyle w:val="AnswerLineL25"/>
      </w:pPr>
      <w:r>
        <w:t>Type your answers here.</w:t>
      </w:r>
    </w:p>
    <w:p w14:paraId="5DDAD528" w14:textId="253F5BB4" w:rsidR="00EF6C33" w:rsidRDefault="00C547A4" w:rsidP="00C547A4">
      <w:pPr>
        <w:pStyle w:val="BodyTextL25"/>
      </w:pPr>
      <w:r w:rsidRPr="00BA202C">
        <w:t>How many total host addresses can that subnet mask support?</w:t>
      </w:r>
      <w:r w:rsidR="006B47E5">
        <w:t>2</w:t>
      </w:r>
    </w:p>
    <w:p w14:paraId="5FDD20B0" w14:textId="77777777" w:rsidR="00EF6C33" w:rsidRDefault="00EF6C33" w:rsidP="00EF6C33">
      <w:pPr>
        <w:pStyle w:val="AnswerLineL25"/>
      </w:pPr>
      <w:r>
        <w:t>Type your answers here.</w:t>
      </w:r>
    </w:p>
    <w:p w14:paraId="36F97373" w14:textId="2BFB8EAC" w:rsidR="00EF6C33" w:rsidRDefault="00C547A4" w:rsidP="00C547A4">
      <w:pPr>
        <w:pStyle w:val="BodyTextL25"/>
      </w:pPr>
      <w:r>
        <w:t>Can you subnet the remaining subnet again and still support this subnet?</w:t>
      </w:r>
      <w:r w:rsidR="006B47E5">
        <w:t>yes</w:t>
      </w:r>
    </w:p>
    <w:p w14:paraId="5424D11D" w14:textId="77777777" w:rsidR="00EF6C33" w:rsidRDefault="00EF6C33" w:rsidP="00EF6C33">
      <w:pPr>
        <w:pStyle w:val="AnswerLineL25"/>
      </w:pPr>
      <w:r>
        <w:t>Type your answers here.</w:t>
      </w:r>
    </w:p>
    <w:p w14:paraId="4BEDDF2D" w14:textId="57AF9972" w:rsidR="00C547A4" w:rsidRPr="00E86416" w:rsidRDefault="00C547A4" w:rsidP="006B47E5">
      <w:pPr>
        <w:pStyle w:val="BodyTextL25"/>
        <w:rPr>
          <w:rFonts w:ascii="Helvetica" w:hAnsi="Helvetica" w:cs="Helvetica"/>
          <w:color w:val="FF0000"/>
          <w:sz w:val="26"/>
          <w:szCs w:val="26"/>
          <w:shd w:val="clear" w:color="auto" w:fill="FFFFFF"/>
          <w:lang w:val="ru-RU"/>
        </w:rPr>
      </w:pPr>
      <w:r>
        <w:lastRenderedPageBreak/>
        <w:t>What are the network addresses that would result from this subnetting?</w:t>
      </w:r>
      <w:r w:rsidR="006B47E5" w:rsidRPr="006B47E5">
        <w:t xml:space="preserve"> </w:t>
      </w:r>
      <w:r w:rsidR="006B47E5" w:rsidRPr="006B47E5">
        <w:t>192.168.33.248/30 and 192.168.33.252/30</w:t>
      </w:r>
    </w:p>
    <w:p w14:paraId="4E9C588F" w14:textId="77777777" w:rsidR="00EF6C33" w:rsidRDefault="00EF6C33" w:rsidP="00EF6C33">
      <w:pPr>
        <w:pStyle w:val="AnswerLineL25"/>
      </w:pPr>
      <w:r>
        <w:t>Type your answers here.</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2"/>
      </w:pPr>
      <w:r>
        <w:t>Design the VLSM Address Scheme</w:t>
      </w:r>
    </w:p>
    <w:p w14:paraId="7C0D9F20" w14:textId="77777777" w:rsidR="00C547A4" w:rsidRDefault="00C547A4" w:rsidP="00C547A4">
      <w:pPr>
        <w:pStyle w:val="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0BCE8F05" w:rsidR="00C547A4" w:rsidRPr="00297315" w:rsidDel="00615849" w:rsidRDefault="00C547A4" w:rsidP="001C04B5">
            <w:pPr>
              <w:pStyle w:val="TableText"/>
              <w:rPr>
                <w:rStyle w:val="AnswerGray"/>
              </w:rPr>
            </w:pPr>
          </w:p>
        </w:tc>
        <w:tc>
          <w:tcPr>
            <w:tcW w:w="1856" w:type="dxa"/>
            <w:vAlign w:val="bottom"/>
          </w:tcPr>
          <w:p w14:paraId="39336C90" w14:textId="0E515CDB" w:rsidR="00C547A4" w:rsidRPr="00297315" w:rsidDel="00615849" w:rsidRDefault="00C547A4" w:rsidP="001C04B5">
            <w:pPr>
              <w:pStyle w:val="TableText"/>
              <w:rPr>
                <w:rStyle w:val="AnswerGray"/>
              </w:rPr>
            </w:pPr>
          </w:p>
        </w:tc>
        <w:tc>
          <w:tcPr>
            <w:tcW w:w="1924" w:type="dxa"/>
            <w:vAlign w:val="bottom"/>
          </w:tcPr>
          <w:p w14:paraId="04D89C4B" w14:textId="6263ED36" w:rsidR="00C547A4" w:rsidDel="00615849" w:rsidRDefault="00C547A4" w:rsidP="001C04B5">
            <w:pPr>
              <w:pStyle w:val="TableText"/>
              <w:rPr>
                <w:rStyle w:val="AnswerGray"/>
              </w:rPr>
            </w:pP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2E901E8A" w:rsidR="00C547A4" w:rsidRDefault="00C547A4" w:rsidP="001C04B5">
            <w:pPr>
              <w:pStyle w:val="TableText"/>
              <w:rPr>
                <w:rStyle w:val="AnswerGray"/>
              </w:rPr>
            </w:pPr>
          </w:p>
        </w:tc>
        <w:tc>
          <w:tcPr>
            <w:tcW w:w="1856" w:type="dxa"/>
            <w:vAlign w:val="bottom"/>
          </w:tcPr>
          <w:p w14:paraId="3281C56B" w14:textId="69F05984" w:rsidR="00C547A4" w:rsidRDefault="00C547A4" w:rsidP="001C04B5">
            <w:pPr>
              <w:pStyle w:val="TableText"/>
              <w:rPr>
                <w:rStyle w:val="AnswerGray"/>
              </w:rPr>
            </w:pPr>
          </w:p>
        </w:tc>
        <w:tc>
          <w:tcPr>
            <w:tcW w:w="1924" w:type="dxa"/>
            <w:vAlign w:val="bottom"/>
          </w:tcPr>
          <w:p w14:paraId="377F798E" w14:textId="44A6FE6F" w:rsidR="00C547A4" w:rsidRDefault="00C547A4" w:rsidP="001C04B5">
            <w:pPr>
              <w:pStyle w:val="TableText"/>
              <w:rPr>
                <w:rStyle w:val="AnswerGray"/>
              </w:rPr>
            </w:pP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557BCE3A" w:rsidR="00C547A4" w:rsidRDefault="00C547A4" w:rsidP="001C04B5">
            <w:pPr>
              <w:pStyle w:val="TableText"/>
              <w:rPr>
                <w:rStyle w:val="AnswerGray"/>
              </w:rPr>
            </w:pPr>
          </w:p>
        </w:tc>
        <w:tc>
          <w:tcPr>
            <w:tcW w:w="1856" w:type="dxa"/>
            <w:vAlign w:val="bottom"/>
          </w:tcPr>
          <w:p w14:paraId="4235DEF1" w14:textId="09A3621D" w:rsidR="00C547A4" w:rsidRDefault="00C547A4" w:rsidP="001C04B5">
            <w:pPr>
              <w:pStyle w:val="TableText"/>
              <w:rPr>
                <w:rStyle w:val="AnswerGray"/>
              </w:rPr>
            </w:pPr>
          </w:p>
        </w:tc>
        <w:tc>
          <w:tcPr>
            <w:tcW w:w="1924" w:type="dxa"/>
            <w:vAlign w:val="bottom"/>
          </w:tcPr>
          <w:p w14:paraId="27B694DA" w14:textId="5BF79A3F" w:rsidR="00C547A4" w:rsidRDefault="00C547A4" w:rsidP="001C04B5">
            <w:pPr>
              <w:pStyle w:val="TableText"/>
              <w:rPr>
                <w:rStyle w:val="AnswerGray"/>
              </w:rPr>
            </w:pP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44E54711" w:rsidR="00C547A4" w:rsidRDefault="00C547A4" w:rsidP="001C04B5">
            <w:pPr>
              <w:pStyle w:val="TableText"/>
              <w:rPr>
                <w:rStyle w:val="AnswerGray"/>
              </w:rPr>
            </w:pPr>
          </w:p>
        </w:tc>
        <w:tc>
          <w:tcPr>
            <w:tcW w:w="1856" w:type="dxa"/>
            <w:vAlign w:val="bottom"/>
          </w:tcPr>
          <w:p w14:paraId="5D6F4F3F" w14:textId="2AE42B66" w:rsidR="00C547A4" w:rsidRDefault="00C547A4" w:rsidP="001C04B5">
            <w:pPr>
              <w:pStyle w:val="TableText"/>
              <w:rPr>
                <w:rStyle w:val="AnswerGray"/>
              </w:rPr>
            </w:pPr>
          </w:p>
        </w:tc>
        <w:tc>
          <w:tcPr>
            <w:tcW w:w="1924" w:type="dxa"/>
            <w:vAlign w:val="bottom"/>
          </w:tcPr>
          <w:p w14:paraId="12401568" w14:textId="0E61A1D4" w:rsidR="00C547A4" w:rsidRDefault="00C547A4" w:rsidP="001C04B5">
            <w:pPr>
              <w:pStyle w:val="TableText"/>
              <w:rPr>
                <w:rStyle w:val="AnswerGray"/>
              </w:rPr>
            </w:pP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5289F737" w:rsidR="00C547A4" w:rsidRDefault="00C547A4" w:rsidP="001C04B5">
            <w:pPr>
              <w:pStyle w:val="TableText"/>
              <w:rPr>
                <w:rStyle w:val="AnswerGray"/>
              </w:rPr>
            </w:pPr>
          </w:p>
        </w:tc>
        <w:tc>
          <w:tcPr>
            <w:tcW w:w="1856" w:type="dxa"/>
            <w:vAlign w:val="bottom"/>
          </w:tcPr>
          <w:p w14:paraId="4D9508A2" w14:textId="11DDD179" w:rsidR="00C547A4" w:rsidRDefault="00C547A4" w:rsidP="001C04B5">
            <w:pPr>
              <w:pStyle w:val="TableText"/>
              <w:rPr>
                <w:rStyle w:val="AnswerGray"/>
              </w:rPr>
            </w:pPr>
          </w:p>
        </w:tc>
        <w:tc>
          <w:tcPr>
            <w:tcW w:w="1924" w:type="dxa"/>
            <w:vAlign w:val="bottom"/>
          </w:tcPr>
          <w:p w14:paraId="6979205E" w14:textId="05B9D64B" w:rsidR="00C547A4" w:rsidRDefault="00C547A4" w:rsidP="001C04B5">
            <w:pPr>
              <w:pStyle w:val="TableText"/>
              <w:rPr>
                <w:rStyle w:val="AnswerGray"/>
              </w:rPr>
            </w:pP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455EABBA" w:rsidR="00C547A4" w:rsidRDefault="00C547A4" w:rsidP="001C04B5">
            <w:pPr>
              <w:pStyle w:val="TableText"/>
              <w:rPr>
                <w:rStyle w:val="AnswerGray"/>
              </w:rPr>
            </w:pPr>
          </w:p>
        </w:tc>
        <w:tc>
          <w:tcPr>
            <w:tcW w:w="1856" w:type="dxa"/>
            <w:vAlign w:val="bottom"/>
          </w:tcPr>
          <w:p w14:paraId="1C539361" w14:textId="5BEEC60D" w:rsidR="00C547A4" w:rsidRDefault="00C547A4" w:rsidP="001C04B5">
            <w:pPr>
              <w:pStyle w:val="TableText"/>
              <w:rPr>
                <w:rStyle w:val="AnswerGray"/>
              </w:rPr>
            </w:pPr>
          </w:p>
        </w:tc>
        <w:tc>
          <w:tcPr>
            <w:tcW w:w="1924" w:type="dxa"/>
            <w:vAlign w:val="bottom"/>
          </w:tcPr>
          <w:p w14:paraId="4D49C236" w14:textId="7230C580" w:rsidR="00C547A4" w:rsidRDefault="00C547A4" w:rsidP="001C04B5">
            <w:pPr>
              <w:pStyle w:val="TableText"/>
              <w:rPr>
                <w:rStyle w:val="AnswerGray"/>
              </w:rPr>
            </w:pPr>
          </w:p>
        </w:tc>
      </w:tr>
    </w:tbl>
    <w:p w14:paraId="6CFF8C0E" w14:textId="77777777" w:rsidR="00C547A4" w:rsidRDefault="00C547A4" w:rsidP="00C547A4">
      <w:pPr>
        <w:pStyle w:val="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3"/>
      </w:pPr>
      <w:r>
        <w:t>Cable the network as shown in the topology.</w:t>
      </w:r>
    </w:p>
    <w:p w14:paraId="6C9AEE01" w14:textId="59CE1944" w:rsidR="00C547A4" w:rsidRDefault="00C547A4" w:rsidP="00C547A4">
      <w:pPr>
        <w:pStyle w:val="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lastRenderedPageBreak/>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t>Create a banner that will warn anyone accessing the device that un</w:t>
      </w:r>
      <w:r w:rsidR="000A50D5">
        <w:t>authorized access is prohibited on both routers.</w:t>
      </w:r>
    </w:p>
    <w:p w14:paraId="206071BE" w14:textId="77777777" w:rsidR="00C547A4" w:rsidRDefault="00C547A4" w:rsidP="00055E63">
      <w:pPr>
        <w:pStyle w:val="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3"/>
      </w:pPr>
      <w:r>
        <w:t>Save th</w:t>
      </w:r>
      <w:r w:rsidR="00055E63">
        <w:t>e configuration on all devices.</w:t>
      </w:r>
    </w:p>
    <w:p w14:paraId="5D345140" w14:textId="77777777" w:rsidR="00C547A4" w:rsidRPr="00055E63" w:rsidRDefault="00C547A4" w:rsidP="00055E63">
      <w:pPr>
        <w:pStyle w:val="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GigabitEthernet </w:t>
      </w:r>
      <w:r>
        <w:rPr>
          <w:highlight w:val="yellow"/>
        </w:rPr>
        <w:t>LAN i</w:t>
      </w:r>
      <w:r w:rsidRPr="00944818">
        <w:rPr>
          <w:highlight w:val="yellow"/>
        </w:rPr>
        <w:t>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77777777" w:rsidR="00055E63" w:rsidRDefault="00055E63" w:rsidP="00565B3D">
      <w:pPr>
        <w:pStyle w:val="AnswerLineL50"/>
      </w:pPr>
      <w:r>
        <w:t>Type your answers here.</w:t>
      </w:r>
    </w:p>
    <w:p w14:paraId="649D0FD7" w14:textId="77777777" w:rsidR="0087176C" w:rsidRPr="004C0909" w:rsidRDefault="0087176C" w:rsidP="0087176C">
      <w:pPr>
        <w:pStyle w:val="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aa"/>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E5E2" w14:textId="77777777" w:rsidR="00786DF5" w:rsidRDefault="00786DF5" w:rsidP="00710659">
      <w:pPr>
        <w:spacing w:after="0" w:line="240" w:lineRule="auto"/>
      </w:pPr>
      <w:r>
        <w:separator/>
      </w:r>
    </w:p>
    <w:p w14:paraId="1FBFE39F" w14:textId="77777777" w:rsidR="00786DF5" w:rsidRDefault="00786DF5"/>
  </w:endnote>
  <w:endnote w:type="continuationSeparator" w:id="0">
    <w:p w14:paraId="5DC400DC" w14:textId="77777777" w:rsidR="00786DF5" w:rsidRDefault="00786DF5" w:rsidP="00710659">
      <w:pPr>
        <w:spacing w:after="0" w:line="240" w:lineRule="auto"/>
      </w:pPr>
      <w:r>
        <w:continuationSeparator/>
      </w:r>
    </w:p>
    <w:p w14:paraId="4361D1E9" w14:textId="77777777" w:rsidR="00786DF5" w:rsidRDefault="00786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1E60AECF" w:rsidR="001C04B5" w:rsidRPr="00882B63" w:rsidRDefault="001C04B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514D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1728F8D7" w:rsidR="001C04B5" w:rsidRPr="00882B63" w:rsidRDefault="001C04B5"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514D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8239" w14:textId="77777777" w:rsidR="00786DF5" w:rsidRDefault="00786DF5" w:rsidP="00710659">
      <w:pPr>
        <w:spacing w:after="0" w:line="240" w:lineRule="auto"/>
      </w:pPr>
      <w:r>
        <w:separator/>
      </w:r>
    </w:p>
    <w:p w14:paraId="5F0F8704" w14:textId="77777777" w:rsidR="00786DF5" w:rsidRDefault="00786DF5"/>
  </w:footnote>
  <w:footnote w:type="continuationSeparator" w:id="0">
    <w:p w14:paraId="453B8321" w14:textId="77777777" w:rsidR="00786DF5" w:rsidRDefault="00786DF5" w:rsidP="00710659">
      <w:pPr>
        <w:spacing w:after="0" w:line="240" w:lineRule="auto"/>
      </w:pPr>
      <w:r>
        <w:continuationSeparator/>
      </w:r>
    </w:p>
    <w:p w14:paraId="172254BE" w14:textId="77777777" w:rsidR="00786DF5" w:rsidRDefault="00786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92239440">
    <w:abstractNumId w:val="5"/>
  </w:num>
  <w:num w:numId="2" w16cid:durableId="176384088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67021180">
    <w:abstractNumId w:val="2"/>
  </w:num>
  <w:num w:numId="4" w16cid:durableId="169884974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03780842">
    <w:abstractNumId w:val="3"/>
  </w:num>
  <w:num w:numId="6" w16cid:durableId="1436513022">
    <w:abstractNumId w:val="0"/>
  </w:num>
  <w:num w:numId="7" w16cid:durableId="1854956945">
    <w:abstractNumId w:val="1"/>
  </w:num>
  <w:num w:numId="8" w16cid:durableId="632517634">
    <w:abstractNumId w:val="4"/>
    <w:lvlOverride w:ilvl="0">
      <w:lvl w:ilvl="0">
        <w:start w:val="1"/>
        <w:numFmt w:val="decimal"/>
        <w:lvlText w:val="Part %1:"/>
        <w:lvlJc w:val="left"/>
        <w:pPr>
          <w:tabs>
            <w:tab w:val="num" w:pos="1152"/>
          </w:tabs>
          <w:ind w:left="1152" w:hanging="792"/>
        </w:pPr>
        <w:rPr>
          <w:rFonts w:hint="default"/>
        </w:rPr>
      </w:lvl>
    </w:lvlOverride>
  </w:num>
  <w:num w:numId="9" w16cid:durableId="395786843">
    <w:abstractNumId w:val="3"/>
    <w:lvlOverride w:ilvl="0"/>
  </w:num>
  <w:num w:numId="10" w16cid:durableId="621309905">
    <w:abstractNumId w:val="6"/>
    <w:lvlOverride w:ilvl="0">
      <w:lvl w:ilvl="0">
        <w:start w:val="1"/>
        <w:numFmt w:val="decimal"/>
        <w:lvlText w:val="Part %1:"/>
        <w:lvlJc w:val="left"/>
        <w:pPr>
          <w:tabs>
            <w:tab w:val="num" w:pos="1080"/>
          </w:tabs>
          <w:ind w:left="1080" w:hanging="1080"/>
        </w:pPr>
        <w:rPr>
          <w:rFonts w:hint="default"/>
        </w:rPr>
      </w:lvl>
    </w:lvlOverride>
  </w:num>
  <w:num w:numId="11" w16cid:durableId="158395257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D26"/>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47E5"/>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DF5"/>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6416"/>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C04B5"/>
    <w:pPr>
      <w:spacing w:before="60" w:after="60" w:line="276" w:lineRule="auto"/>
    </w:pPr>
    <w:rPr>
      <w:sz w:val="22"/>
      <w:szCs w:val="22"/>
    </w:rPr>
  </w:style>
  <w:style w:type="paragraph" w:styleId="1">
    <w:name w:val="heading 1"/>
    <w:basedOn w:val="a"/>
    <w:next w:val="BodyTextL25"/>
    <w:link w:val="10"/>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BF0F21"/>
    <w:pPr>
      <w:keepNext/>
      <w:spacing w:before="0" w:after="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00B62"/>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BF0F2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1">
    <w:name w:val="Body Text1"/>
    <w:basedOn w:val="a"/>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9A33DB"/>
    <w:rsid w:val="00BE2188"/>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47</TotalTime>
  <Pages>6</Pages>
  <Words>1449</Words>
  <Characters>8264</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Design and Implement a VLSM Addressing Scheme</vt:lpstr>
      <vt:lpstr>Lab - Design and Implement a VLSM Addressing Scheme</vt:lpstr>
    </vt:vector>
  </TitlesOfParts>
  <Company>Cisco Systems, Inc.</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Riza N. Nurmagambetkyzy</cp:lastModifiedBy>
  <cp:revision>3</cp:revision>
  <dcterms:created xsi:type="dcterms:W3CDTF">2019-11-27T19:48:00Z</dcterms:created>
  <dcterms:modified xsi:type="dcterms:W3CDTF">2023-03-30T17:58:00Z</dcterms:modified>
</cp:coreProperties>
</file>
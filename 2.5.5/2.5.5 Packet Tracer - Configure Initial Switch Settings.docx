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6E1B" w14:textId="77777777" w:rsidR="004D36D7" w:rsidRPr="00FD4A68" w:rsidRDefault="00000000" w:rsidP="00BD456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651CEADB" w14:textId="77777777" w:rsidR="00D778DF" w:rsidRPr="00E70096" w:rsidRDefault="00D778DF" w:rsidP="00D452F4">
      <w:pPr>
        <w:pStyle w:val="1"/>
      </w:pPr>
      <w:r w:rsidRPr="00E70096">
        <w:t>Objectives</w:t>
      </w:r>
    </w:p>
    <w:p w14:paraId="216AC6BA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18568804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4AACCF01" w14:textId="77777777" w:rsidR="00BD4560" w:rsidRDefault="00BD4560" w:rsidP="00BD4560">
      <w:pPr>
        <w:pStyle w:val="BodyTextL25Bold"/>
      </w:pPr>
      <w:r>
        <w:t>Part 3: Configure a MOTD Banner</w:t>
      </w:r>
    </w:p>
    <w:p w14:paraId="628E3320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044C43B2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7CCDBACF" w14:textId="77777777" w:rsidR="00D778DF" w:rsidRDefault="00D778DF" w:rsidP="00D452F4">
      <w:pPr>
        <w:pStyle w:val="1"/>
      </w:pPr>
      <w:r w:rsidRPr="00E70096">
        <w:t>Background / Scenario</w:t>
      </w:r>
    </w:p>
    <w:p w14:paraId="7B848B69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26E530DC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4190292F" w14:textId="77777777" w:rsidR="00125806" w:rsidRDefault="00125806" w:rsidP="00D452F4">
      <w:pPr>
        <w:pStyle w:val="1"/>
      </w:pPr>
      <w:r>
        <w:t>Instructions</w:t>
      </w:r>
    </w:p>
    <w:p w14:paraId="5288D1EE" w14:textId="77777777" w:rsidR="00103401" w:rsidRDefault="00BD4560" w:rsidP="004E1D52">
      <w:pPr>
        <w:pStyle w:val="2"/>
      </w:pPr>
      <w:r w:rsidRPr="00BD4560">
        <w:t>Verify the Default Switch Configuration</w:t>
      </w:r>
    </w:p>
    <w:p w14:paraId="65EA79D7" w14:textId="77777777" w:rsidR="00231DCA" w:rsidRDefault="00BD4560" w:rsidP="00BD4560">
      <w:pPr>
        <w:pStyle w:val="3"/>
      </w:pPr>
      <w:r w:rsidRPr="00BD4560">
        <w:t>Enter privileged EXEC mode.</w:t>
      </w:r>
    </w:p>
    <w:p w14:paraId="6F5119E6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155B82DF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72B8514B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24139180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1DC19AAB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27574A52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5ACAE81B" w14:textId="77777777" w:rsidR="00BD4560" w:rsidRDefault="00BD4560" w:rsidP="00BD4560">
      <w:pPr>
        <w:pStyle w:val="CMD"/>
      </w:pPr>
      <w:r w:rsidRPr="00E217B7">
        <w:t xml:space="preserve">Switch# </w:t>
      </w:r>
    </w:p>
    <w:p w14:paraId="3537361E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2223DC5D" w14:textId="77777777" w:rsidR="00112B82" w:rsidRPr="0071321C" w:rsidRDefault="00112B82" w:rsidP="00112B82">
      <w:pPr>
        <w:pStyle w:val="3"/>
      </w:pPr>
      <w:r w:rsidRPr="0071321C">
        <w:t>Examine the current switch configuration.</w:t>
      </w:r>
    </w:p>
    <w:p w14:paraId="54C9AFDB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586C36C1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4A7D6DEB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48EEA81D" w14:textId="37F0B023" w:rsidR="00112B82" w:rsidRPr="00AE54C3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  <w:r w:rsidR="00AE54C3" w:rsidRPr="00AE54C3">
        <w:rPr>
          <w:b/>
          <w:bCs/>
        </w:rPr>
        <w:t xml:space="preserve"> </w:t>
      </w:r>
      <w:r w:rsidR="00AE54C3">
        <w:t>24</w:t>
      </w:r>
    </w:p>
    <w:p w14:paraId="06B42EEA" w14:textId="77777777" w:rsidR="00E0433B" w:rsidRDefault="00E0433B" w:rsidP="00E0433B">
      <w:pPr>
        <w:pStyle w:val="AnswerLineL50"/>
      </w:pPr>
      <w:r>
        <w:t>Type your answers here.</w:t>
      </w:r>
    </w:p>
    <w:p w14:paraId="49787A55" w14:textId="608F4BF9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14:paraId="58DC3BB8" w14:textId="77777777" w:rsidR="00AE54C3" w:rsidRDefault="00AE54C3" w:rsidP="00AE54C3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2</w:t>
      </w:r>
    </w:p>
    <w:p w14:paraId="69D17073" w14:textId="13EBF3AA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 xml:space="preserve">values shown for the </w:t>
      </w:r>
      <w:proofErr w:type="spellStart"/>
      <w:r w:rsidR="00E0433B">
        <w:t>vty</w:t>
      </w:r>
      <w:proofErr w:type="spellEnd"/>
      <w:r w:rsidR="00E0433B">
        <w:t xml:space="preserve"> lines?</w:t>
      </w:r>
    </w:p>
    <w:p w14:paraId="5DEF70DC" w14:textId="43D07C14" w:rsidR="00AE54C3" w:rsidRDefault="00AE54C3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0 4</w:t>
      </w:r>
    </w:p>
    <w:p w14:paraId="494143A1" w14:textId="67CC5299" w:rsidR="00AE54C3" w:rsidRDefault="00AE54C3" w:rsidP="00AE54C3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 xml:space="preserve">5 15 </w:t>
      </w:r>
    </w:p>
    <w:p w14:paraId="35368332" w14:textId="50A8B28D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72D69A92" w14:textId="2A02A49A" w:rsidR="003C6E0A" w:rsidRDefault="003C6E0A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Show startup-</w:t>
      </w:r>
      <w:proofErr w:type="gramStart"/>
      <w:r>
        <w:t>config</w:t>
      </w:r>
      <w:proofErr w:type="gramEnd"/>
      <w:r w:rsidRPr="003C6E0A">
        <w:t xml:space="preserve"> </w:t>
      </w:r>
    </w:p>
    <w:p w14:paraId="0753E3FE" w14:textId="6CF3664E" w:rsidR="00E0433B" w:rsidRDefault="00E0433B" w:rsidP="00E0433B">
      <w:pPr>
        <w:pStyle w:val="AnswerLineL50"/>
      </w:pPr>
      <w:r>
        <w:t xml:space="preserve">Type </w:t>
      </w:r>
      <w:proofErr w:type="spellStart"/>
      <w:r>
        <w:t>you</w:t>
      </w:r>
      <w:r w:rsidR="003C6E0A">
        <w:t>sssss</w:t>
      </w:r>
      <w:r>
        <w:t>r</w:t>
      </w:r>
      <w:proofErr w:type="spellEnd"/>
      <w:r>
        <w:t xml:space="preserve"> answers here.</w:t>
      </w:r>
    </w:p>
    <w:p w14:paraId="385E3E0C" w14:textId="2030CF6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  <w:r w:rsidR="003C6E0A" w:rsidRPr="003C6E0A">
        <w:t xml:space="preserve"> because the configuration file</w:t>
      </w:r>
      <w:r w:rsidR="003C6E0A">
        <w:t xml:space="preserve"> wasn’t </w:t>
      </w:r>
      <w:r w:rsidR="003C6E0A" w:rsidRPr="003C6E0A">
        <w:t xml:space="preserve">saved to </w:t>
      </w:r>
      <w:proofErr w:type="gramStart"/>
      <w:r w:rsidR="003C6E0A" w:rsidRPr="003C6E0A">
        <w:t>NVRA</w:t>
      </w:r>
      <w:r w:rsidR="003C6E0A">
        <w:t>M</w:t>
      </w:r>
      <w:proofErr w:type="gramEnd"/>
    </w:p>
    <w:p w14:paraId="127F23BC" w14:textId="77777777" w:rsidR="00E0433B" w:rsidRDefault="00E0433B" w:rsidP="00E0433B">
      <w:pPr>
        <w:pStyle w:val="AnswerLineL50"/>
      </w:pPr>
      <w:r>
        <w:t>Type your answers here.</w:t>
      </w:r>
    </w:p>
    <w:p w14:paraId="328AA0D0" w14:textId="77777777" w:rsidR="00112B82" w:rsidRPr="00A60146" w:rsidRDefault="00112B82" w:rsidP="004E1D52">
      <w:pPr>
        <w:pStyle w:val="2"/>
      </w:pPr>
      <w:r>
        <w:t>Create a Basic Switch Configuration</w:t>
      </w:r>
    </w:p>
    <w:p w14:paraId="0B482A47" w14:textId="77777777" w:rsidR="00112B82" w:rsidRPr="00257808" w:rsidRDefault="00112B82" w:rsidP="00112B82">
      <w:pPr>
        <w:pStyle w:val="3"/>
      </w:pPr>
      <w:r w:rsidRPr="00257808">
        <w:t>Assign a name to a switch.</w:t>
      </w:r>
    </w:p>
    <w:p w14:paraId="6A8A89AE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5FD0D8A3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6A13CBCA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147DF7C6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F973647" w14:textId="77777777" w:rsidR="00112B82" w:rsidRDefault="00112B82" w:rsidP="00112B82">
      <w:pPr>
        <w:pStyle w:val="CMD"/>
      </w:pPr>
      <w:r>
        <w:t>S1#</w:t>
      </w:r>
    </w:p>
    <w:p w14:paraId="270A2959" w14:textId="77777777" w:rsidR="00112B82" w:rsidRPr="00257808" w:rsidRDefault="00112B82" w:rsidP="00112B82">
      <w:pPr>
        <w:pStyle w:val="3"/>
      </w:pPr>
      <w:r w:rsidRPr="00257808">
        <w:t>Secure access to the console line.</w:t>
      </w:r>
    </w:p>
    <w:p w14:paraId="4BE0EFDB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0F5E8B10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3909AADF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42ED007B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193855DD" w14:textId="77777777" w:rsidR="00112B82" w:rsidRPr="003C6E0A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2142B755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17800CA0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14:paraId="26711A50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5C0B2DC7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33E80668" w14:textId="77777777" w:rsidR="00112B82" w:rsidRDefault="00112B82" w:rsidP="00112B82">
      <w:pPr>
        <w:pStyle w:val="CMD"/>
      </w:pPr>
      <w:r>
        <w:t>S1#</w:t>
      </w:r>
    </w:p>
    <w:p w14:paraId="674A98D3" w14:textId="77777777" w:rsidR="00112B82" w:rsidRPr="00112B82" w:rsidRDefault="00112B82" w:rsidP="00112B82">
      <w:pPr>
        <w:pStyle w:val="4"/>
      </w:pPr>
      <w:r>
        <w:t>Question:</w:t>
      </w:r>
    </w:p>
    <w:p w14:paraId="33D5B6B6" w14:textId="5AEBF73F" w:rsidR="00112B82" w:rsidRPr="00CF26EA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  <w:r w:rsidR="00CF26EA">
        <w:t xml:space="preserve"> </w:t>
      </w:r>
      <w:r w:rsidR="00CF26EA" w:rsidRPr="00CF26EA">
        <w:t xml:space="preserve">it is necessary to make a login to check the password </w:t>
      </w:r>
      <w:r w:rsidR="00CF26EA">
        <w:t xml:space="preserve">working </w:t>
      </w:r>
      <w:r w:rsidR="00CF26EA" w:rsidRPr="00CF26EA">
        <w:t>process</w:t>
      </w:r>
    </w:p>
    <w:p w14:paraId="28CF38B7" w14:textId="77777777" w:rsidR="00E0433B" w:rsidRDefault="00E0433B" w:rsidP="00040565">
      <w:pPr>
        <w:pStyle w:val="AnswerLineL50"/>
      </w:pPr>
      <w:r>
        <w:t>Type your answers here.</w:t>
      </w:r>
    </w:p>
    <w:p w14:paraId="30BF7ABB" w14:textId="77777777" w:rsidR="00112B82" w:rsidRPr="00257808" w:rsidRDefault="00112B82" w:rsidP="00112B82">
      <w:pPr>
        <w:pStyle w:val="3"/>
      </w:pPr>
      <w:r w:rsidRPr="00257808">
        <w:t>Verify that console access is secured.</w:t>
      </w:r>
    </w:p>
    <w:p w14:paraId="3CD41EE4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30B1EB31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49892E4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5C47F15E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4F039A5C" w14:textId="77777777" w:rsidR="00112B82" w:rsidRPr="000955A6" w:rsidRDefault="00112B82" w:rsidP="00112B82">
      <w:pPr>
        <w:pStyle w:val="CMDOutput"/>
      </w:pPr>
    </w:p>
    <w:p w14:paraId="584594E3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006D9DAA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08462408" w14:textId="77777777" w:rsidR="00112B82" w:rsidRDefault="00112B82" w:rsidP="00112B82">
      <w:pPr>
        <w:pStyle w:val="CMDOutput"/>
      </w:pPr>
      <w:r>
        <w:lastRenderedPageBreak/>
        <w:t>S1&gt;</w:t>
      </w:r>
    </w:p>
    <w:p w14:paraId="05E0ECE6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20ECF60E" w14:textId="77777777" w:rsidR="00112B82" w:rsidRPr="00257808" w:rsidRDefault="00112B82" w:rsidP="00112B82">
      <w:pPr>
        <w:pStyle w:val="3"/>
      </w:pPr>
      <w:r w:rsidRPr="00257808">
        <w:t>Secure privileged mode access.</w:t>
      </w:r>
    </w:p>
    <w:p w14:paraId="3DA845A6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7B84C93B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3028CF60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28A861EE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5EC1A8F2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467B42AD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01B9BCDF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4D8F5834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0F37AEA5" w14:textId="77777777" w:rsidR="00112B82" w:rsidRPr="00257808" w:rsidRDefault="00112B82" w:rsidP="00112B82">
      <w:pPr>
        <w:pStyle w:val="3"/>
      </w:pPr>
      <w:r w:rsidRPr="00257808">
        <w:t>Verify that privileged mode access is secure.</w:t>
      </w:r>
    </w:p>
    <w:p w14:paraId="66339BB3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64E8FEDD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59864025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0E57BFCF" w14:textId="77777777" w:rsidR="00112B82" w:rsidRDefault="00112B82" w:rsidP="00112B82">
      <w:pPr>
        <w:pStyle w:val="CMD"/>
      </w:pPr>
      <w:r w:rsidRPr="00FE7E0D">
        <w:t>Password:</w:t>
      </w:r>
    </w:p>
    <w:p w14:paraId="57661F0C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03C1E7B4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40E29DC9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50CC071A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3E395D8B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39C662F5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0ACF1318" w14:textId="77777777" w:rsidR="00112B82" w:rsidRPr="00257808" w:rsidRDefault="00112B82" w:rsidP="00112B82">
      <w:pPr>
        <w:pStyle w:val="3"/>
      </w:pPr>
      <w:r w:rsidRPr="00257808">
        <w:t>Configure an encrypted password to secure access to privileged mode.</w:t>
      </w:r>
    </w:p>
    <w:p w14:paraId="451C3B23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67158920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403A818B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1F888112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52CC65A1" w14:textId="77777777" w:rsidR="00112B82" w:rsidRDefault="00112B82" w:rsidP="00112B82">
      <w:pPr>
        <w:pStyle w:val="CMD"/>
      </w:pPr>
      <w:r>
        <w:t>S1#</w:t>
      </w:r>
    </w:p>
    <w:p w14:paraId="0663C661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3CBE3880" w14:textId="77777777" w:rsidR="00112B82" w:rsidRPr="00257808" w:rsidRDefault="00112B82" w:rsidP="00112B82">
      <w:pPr>
        <w:pStyle w:val="3"/>
      </w:pPr>
      <w:r w:rsidRPr="00257808">
        <w:t>Verify that the enable secret password is added to the configuration file.</w:t>
      </w:r>
    </w:p>
    <w:p w14:paraId="688A685B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20D24D71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3EF1AE7C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58BF9AFF" w14:textId="77777777" w:rsidR="00112B82" w:rsidRDefault="00112B82" w:rsidP="00112B82">
      <w:pPr>
        <w:pStyle w:val="4"/>
      </w:pPr>
      <w:r>
        <w:lastRenderedPageBreak/>
        <w:t>Questions:</w:t>
      </w:r>
    </w:p>
    <w:p w14:paraId="16A20FE9" w14:textId="2BB4BACF" w:rsidR="00BE6696" w:rsidRDefault="00112B82" w:rsidP="00BE6696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  <w:r w:rsidR="00BE6696" w:rsidRPr="00BE6696">
        <w:t xml:space="preserve"> </w:t>
      </w:r>
      <w:r w:rsidR="00BE6696">
        <w:t>enable secret 5 $1$mERr$ILwq/b7kc.7X/</w:t>
      </w:r>
      <w:proofErr w:type="gramStart"/>
      <w:r w:rsidR="00BE6696">
        <w:t>ejA4Aosn0</w:t>
      </w:r>
      <w:proofErr w:type="gramEnd"/>
    </w:p>
    <w:p w14:paraId="49A9FB35" w14:textId="624928F2" w:rsidR="00112B82" w:rsidRDefault="00BE6696" w:rsidP="00BE6696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>
        <w:t>enable password c1$</w:t>
      </w:r>
      <w:proofErr w:type="gramStart"/>
      <w:r>
        <w:t>c0</w:t>
      </w:r>
      <w:proofErr w:type="gramEnd"/>
    </w:p>
    <w:p w14:paraId="1917008A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227C7145" w14:textId="3B573D75" w:rsidR="00112B82" w:rsidRPr="00BE6696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 xml:space="preserve">rently from what we </w:t>
      </w:r>
      <w:proofErr w:type="spellStart"/>
      <w:proofErr w:type="gramStart"/>
      <w:r>
        <w:t>configured?</w:t>
      </w:r>
      <w:r w:rsidR="00BE6696">
        <w:t>because</w:t>
      </w:r>
      <w:proofErr w:type="spellEnd"/>
      <w:proofErr w:type="gramEnd"/>
      <w:r w:rsidR="00BE6696">
        <w:t xml:space="preserve"> enable secret password </w:t>
      </w:r>
      <w:r w:rsidR="00BE6696" w:rsidRPr="00BE6696">
        <w:t>it's encrypted</w:t>
      </w:r>
      <w:r w:rsidR="00BE6696">
        <w:rPr>
          <w:lang w:val="kk-KZ"/>
        </w:rPr>
        <w:tab/>
      </w:r>
    </w:p>
    <w:p w14:paraId="1B123451" w14:textId="77777777" w:rsidR="00040565" w:rsidRPr="00257808" w:rsidRDefault="00040565" w:rsidP="00040565">
      <w:pPr>
        <w:pStyle w:val="AnswerLineL25"/>
      </w:pPr>
      <w:r>
        <w:t>Type your answers here.</w:t>
      </w:r>
    </w:p>
    <w:p w14:paraId="246DCF82" w14:textId="77777777" w:rsidR="00112B82" w:rsidRPr="00257808" w:rsidRDefault="00112B82" w:rsidP="00112B82">
      <w:pPr>
        <w:pStyle w:val="3"/>
      </w:pPr>
      <w:r w:rsidRPr="00257808">
        <w:t>Encrypt the enable and console passwords.</w:t>
      </w:r>
    </w:p>
    <w:p w14:paraId="23BE7E07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5DF5972D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31B581E0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1B4430C4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220F8022" w14:textId="77777777" w:rsidR="00E0433B" w:rsidRDefault="00E0433B" w:rsidP="00E0433B">
      <w:pPr>
        <w:pStyle w:val="4"/>
      </w:pPr>
      <w:r>
        <w:t>Question:</w:t>
      </w:r>
    </w:p>
    <w:p w14:paraId="47B36348" w14:textId="2359D11E" w:rsidR="00112B82" w:rsidRPr="00134759" w:rsidRDefault="00112B82" w:rsidP="00E0433B">
      <w:pPr>
        <w:pStyle w:val="BodyTextL25"/>
        <w:spacing w:before="0"/>
        <w:rPr>
          <w:bCs/>
        </w:rPr>
      </w:pPr>
      <w:r>
        <w:t>If you configure any more passwords on the switch, will they be displayed in the configuration file as plain text</w:t>
      </w:r>
      <w:r w:rsidR="00E0433B">
        <w:t xml:space="preserve"> or in encrypted form? </w:t>
      </w:r>
      <w:r w:rsidR="00134759">
        <w:t>encrypted</w:t>
      </w:r>
      <w:r w:rsidR="00E0433B">
        <w:t>.</w:t>
      </w:r>
      <w:r w:rsidR="00134759">
        <w:t xml:space="preserve"> Because </w:t>
      </w:r>
      <w:r w:rsidR="00134759" w:rsidRPr="008D306D">
        <w:rPr>
          <w:b/>
        </w:rPr>
        <w:t>service password-encryption</w:t>
      </w:r>
      <w:r w:rsidR="00134759">
        <w:rPr>
          <w:b/>
        </w:rPr>
        <w:t xml:space="preserve"> </w:t>
      </w:r>
      <w:r w:rsidR="00134759">
        <w:rPr>
          <w:bCs/>
        </w:rPr>
        <w:t>encrypts all passwords</w:t>
      </w:r>
    </w:p>
    <w:p w14:paraId="47F48D35" w14:textId="77777777" w:rsidR="00E0433B" w:rsidRDefault="00E0433B" w:rsidP="00E0433B">
      <w:pPr>
        <w:pStyle w:val="AnswerLineL25"/>
      </w:pPr>
      <w:r>
        <w:t>Type your answers here.</w:t>
      </w:r>
    </w:p>
    <w:p w14:paraId="0BDA121C" w14:textId="77777777" w:rsidR="00112B82" w:rsidRDefault="00112B82" w:rsidP="00BA66BA">
      <w:pPr>
        <w:pStyle w:val="2"/>
      </w:pPr>
      <w:r w:rsidRPr="004C0909">
        <w:t>Configure</w:t>
      </w:r>
      <w:r>
        <w:t xml:space="preserve"> a MOTD Banner</w:t>
      </w:r>
    </w:p>
    <w:p w14:paraId="47F56635" w14:textId="77777777" w:rsidR="00A40A95" w:rsidRPr="00A40A95" w:rsidRDefault="00A40A95" w:rsidP="00A40A95">
      <w:pPr>
        <w:pStyle w:val="3"/>
      </w:pPr>
      <w:r w:rsidRPr="00941BAE">
        <w:t>Configure a message of the day (MOTD) banner.</w:t>
      </w:r>
    </w:p>
    <w:p w14:paraId="2C5ED546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4D28A5FC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2B74A04C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34363EBB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20114B7A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52893BFE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75CF73B6" w14:textId="77777777" w:rsidR="00304391" w:rsidRDefault="00304391" w:rsidP="00304391">
      <w:pPr>
        <w:pStyle w:val="4"/>
      </w:pPr>
      <w:r>
        <w:t>Question</w:t>
      </w:r>
      <w:r w:rsidR="009C25DA">
        <w:t>s</w:t>
      </w:r>
      <w:r>
        <w:t>:</w:t>
      </w:r>
    </w:p>
    <w:p w14:paraId="3296F14C" w14:textId="3C6AD6A0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  <w:r w:rsidR="00134759" w:rsidRPr="00134759">
        <w:t xml:space="preserve"> </w:t>
      </w:r>
      <w:r w:rsidR="00134759" w:rsidRPr="00134759">
        <w:t xml:space="preserve">when someone accesses the switch through the console </w:t>
      </w:r>
      <w:proofErr w:type="gramStart"/>
      <w:r w:rsidR="00134759" w:rsidRPr="00134759">
        <w:t>port</w:t>
      </w:r>
      <w:proofErr w:type="gramEnd"/>
    </w:p>
    <w:p w14:paraId="63B3C4E7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0295B906" w14:textId="77777777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44E7CC42" w14:textId="77777777" w:rsidR="004E1D52" w:rsidRDefault="004E1D52" w:rsidP="00040565">
      <w:pPr>
        <w:pStyle w:val="AnswerLineL25"/>
        <w:spacing w:before="400" w:after="400"/>
      </w:pPr>
      <w:r>
        <w:t>Type your answers here.</w:t>
      </w:r>
    </w:p>
    <w:p w14:paraId="0B93D8D9" w14:textId="77777777" w:rsidR="00112B82" w:rsidRDefault="00112B82" w:rsidP="004E1D52">
      <w:pPr>
        <w:pStyle w:val="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41F2B148" w14:textId="77777777" w:rsidR="00A40A95" w:rsidRPr="00A40A95" w:rsidRDefault="00A40A95" w:rsidP="00A40A95">
      <w:pPr>
        <w:pStyle w:val="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1687F6B1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790FAE7A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69A577C7" w14:textId="77777777"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0BF0F812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366977CC" w14:textId="77777777" w:rsidR="00112B82" w:rsidRDefault="00304391" w:rsidP="00112B82">
      <w:pPr>
        <w:pStyle w:val="CMD"/>
      </w:pPr>
      <w:r>
        <w:lastRenderedPageBreak/>
        <w:t>[OK]</w:t>
      </w:r>
    </w:p>
    <w:p w14:paraId="07259BDD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48D91D17" w14:textId="77777777" w:rsidR="00A40A95" w:rsidRDefault="00A40A95" w:rsidP="00A40A95">
      <w:pPr>
        <w:pStyle w:val="4"/>
      </w:pPr>
      <w:r>
        <w:t>Questions:</w:t>
      </w:r>
    </w:p>
    <w:p w14:paraId="4C3DD0D9" w14:textId="0CA0F6C9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</w:t>
      </w:r>
      <w:proofErr w:type="spellStart"/>
      <w:proofErr w:type="gramStart"/>
      <w:r w:rsidR="00304391">
        <w:t>command?</w:t>
      </w:r>
      <w:r w:rsidR="00134759">
        <w:t>cop</w:t>
      </w:r>
      <w:proofErr w:type="spellEnd"/>
      <w:proofErr w:type="gramEnd"/>
      <w:r w:rsidR="00134759">
        <w:t xml:space="preserve"> r </w:t>
      </w:r>
      <w:proofErr w:type="spellStart"/>
      <w:r w:rsidR="00134759">
        <w:t>s</w:t>
      </w:r>
      <w:r w:rsidR="00DE2F4B">
        <w:t>t</w:t>
      </w:r>
      <w:proofErr w:type="spellEnd"/>
    </w:p>
    <w:p w14:paraId="7A81F855" w14:textId="77777777" w:rsidR="004E1D52" w:rsidRDefault="004E1D52" w:rsidP="004E1D52">
      <w:pPr>
        <w:pStyle w:val="AnswerLineL25"/>
      </w:pPr>
      <w:r>
        <w:t>Type your answers here.</w:t>
      </w:r>
    </w:p>
    <w:p w14:paraId="6720DD79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72DD49E3" w14:textId="6903D32C" w:rsidR="00112B82" w:rsidRDefault="00112B82" w:rsidP="00112B82">
      <w:pPr>
        <w:pStyle w:val="BodyTextL25"/>
      </w:pPr>
      <w:r w:rsidRPr="00600635">
        <w:t>Which command will display the contents of NVRAM?</w:t>
      </w:r>
      <w:r w:rsidR="00DE2F4B" w:rsidRPr="00DE2F4B">
        <w:t xml:space="preserve"> </w:t>
      </w:r>
      <w:r w:rsidR="00DE2F4B" w:rsidRPr="00DE2F4B">
        <w:t>show startup-</w:t>
      </w:r>
      <w:proofErr w:type="gramStart"/>
      <w:r w:rsidR="00DE2F4B" w:rsidRPr="00DE2F4B">
        <w:t>config</w:t>
      </w:r>
      <w:proofErr w:type="gramEnd"/>
    </w:p>
    <w:p w14:paraId="2E688EFD" w14:textId="77777777" w:rsidR="004E1D52" w:rsidRDefault="004E1D52" w:rsidP="004E1D52">
      <w:pPr>
        <w:pStyle w:val="AnswerLineL25"/>
      </w:pPr>
      <w:r>
        <w:t>Type your answers here.</w:t>
      </w:r>
    </w:p>
    <w:p w14:paraId="7C424DC2" w14:textId="7B1B62F7"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</w:t>
      </w:r>
      <w:proofErr w:type="spellStart"/>
      <w:proofErr w:type="gramStart"/>
      <w:r w:rsidR="00304391">
        <w:t>file?</w:t>
      </w:r>
      <w:r w:rsidR="00DE2F4B">
        <w:t>yes</w:t>
      </w:r>
      <w:proofErr w:type="spellEnd"/>
      <w:proofErr w:type="gramEnd"/>
    </w:p>
    <w:p w14:paraId="16AE011E" w14:textId="77777777" w:rsidR="004E1D52" w:rsidRDefault="004E1D52" w:rsidP="004E1D52">
      <w:pPr>
        <w:pStyle w:val="AnswerLineL25"/>
      </w:pPr>
      <w:r>
        <w:t>Type your answers here.</w:t>
      </w:r>
    </w:p>
    <w:p w14:paraId="2C6D9645" w14:textId="77777777" w:rsidR="00112B82" w:rsidRDefault="00112B82" w:rsidP="004E1D52">
      <w:pPr>
        <w:pStyle w:val="2"/>
      </w:pPr>
      <w:r>
        <w:t>Configure S2</w:t>
      </w:r>
    </w:p>
    <w:p w14:paraId="032A9BA7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14A20D31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27E0DB22" w14:textId="77777777" w:rsidR="00F60A60" w:rsidRDefault="00F60A60" w:rsidP="00F60A60">
      <w:pPr>
        <w:pStyle w:val="ConfigWindow"/>
      </w:pPr>
      <w:r>
        <w:t>Open Configuration Window for S2</w:t>
      </w:r>
    </w:p>
    <w:p w14:paraId="78437905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4F86B492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7DCA1356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4C54C353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6AD6355F" w14:textId="77777777" w:rsidR="00112B82" w:rsidRDefault="00112B82" w:rsidP="00A40A95">
      <w:pPr>
        <w:pStyle w:val="SubStepAlpha"/>
      </w:pPr>
      <w:r>
        <w:t>Encrypt all plain text passwords.</w:t>
      </w:r>
    </w:p>
    <w:p w14:paraId="36CA5EC5" w14:textId="77777777" w:rsidR="00112B82" w:rsidRDefault="00112B82" w:rsidP="00A40A95">
      <w:pPr>
        <w:pStyle w:val="SubStepAlpha"/>
      </w:pPr>
      <w:r>
        <w:t>Ensure that the configuration is correct.</w:t>
      </w:r>
    </w:p>
    <w:p w14:paraId="0CA27CB8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50974774" w14:textId="77777777" w:rsidR="00F60A60" w:rsidRDefault="00F60A60" w:rsidP="00F60A60">
      <w:pPr>
        <w:pStyle w:val="ConfigWindow"/>
      </w:pPr>
      <w:r>
        <w:t>Close Configuration Window for S2</w:t>
      </w:r>
    </w:p>
    <w:p w14:paraId="569D1836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5CEA" w14:textId="77777777" w:rsidR="00043F5D" w:rsidRDefault="00043F5D" w:rsidP="00710659">
      <w:pPr>
        <w:spacing w:after="0" w:line="240" w:lineRule="auto"/>
      </w:pPr>
      <w:r>
        <w:separator/>
      </w:r>
    </w:p>
    <w:p w14:paraId="7AF364A1" w14:textId="77777777" w:rsidR="00043F5D" w:rsidRDefault="00043F5D"/>
  </w:endnote>
  <w:endnote w:type="continuationSeparator" w:id="0">
    <w:p w14:paraId="51850E49" w14:textId="77777777" w:rsidR="00043F5D" w:rsidRDefault="00043F5D" w:rsidP="00710659">
      <w:pPr>
        <w:spacing w:after="0" w:line="240" w:lineRule="auto"/>
      </w:pPr>
      <w:r>
        <w:continuationSeparator/>
      </w:r>
    </w:p>
    <w:p w14:paraId="7881DAE3" w14:textId="77777777" w:rsidR="00043F5D" w:rsidRDefault="00043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77C2" w14:textId="47BAD590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C6E0A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CE31" w14:textId="6FF4D799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C6E0A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A732" w14:textId="77777777" w:rsidR="00043F5D" w:rsidRDefault="00043F5D" w:rsidP="00710659">
      <w:pPr>
        <w:spacing w:after="0" w:line="240" w:lineRule="auto"/>
      </w:pPr>
      <w:r>
        <w:separator/>
      </w:r>
    </w:p>
    <w:p w14:paraId="2B0AE495" w14:textId="77777777" w:rsidR="00043F5D" w:rsidRDefault="00043F5D"/>
  </w:footnote>
  <w:footnote w:type="continuationSeparator" w:id="0">
    <w:p w14:paraId="21C4B60D" w14:textId="77777777" w:rsidR="00043F5D" w:rsidRDefault="00043F5D" w:rsidP="00710659">
      <w:pPr>
        <w:spacing w:after="0" w:line="240" w:lineRule="auto"/>
      </w:pPr>
      <w:r>
        <w:continuationSeparator/>
      </w:r>
    </w:p>
    <w:p w14:paraId="1288E04D" w14:textId="77777777" w:rsidR="00043F5D" w:rsidRDefault="00043F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E208DBA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9D9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934EFC3" wp14:editId="2EDF036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63800045">
    <w:abstractNumId w:val="5"/>
  </w:num>
  <w:num w:numId="2" w16cid:durableId="47346113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82265248">
    <w:abstractNumId w:val="2"/>
  </w:num>
  <w:num w:numId="4" w16cid:durableId="1325820291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30711983">
    <w:abstractNumId w:val="3"/>
  </w:num>
  <w:num w:numId="6" w16cid:durableId="1393193637">
    <w:abstractNumId w:val="0"/>
  </w:num>
  <w:num w:numId="7" w16cid:durableId="1276909546">
    <w:abstractNumId w:val="1"/>
  </w:num>
  <w:num w:numId="8" w16cid:durableId="12963763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97848816">
    <w:abstractNumId w:val="3"/>
  </w:num>
  <w:num w:numId="10" w16cid:durableId="84239977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26208858">
    <w:abstractNumId w:val="7"/>
  </w:num>
  <w:num w:numId="12" w16cid:durableId="722021841">
    <w:abstractNumId w:val="7"/>
  </w:num>
  <w:num w:numId="13" w16cid:durableId="15893506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3F5D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4759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6E0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4C3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696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634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26EA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23A"/>
    <w:rsid w:val="00DC076B"/>
    <w:rsid w:val="00DC186F"/>
    <w:rsid w:val="00DC252F"/>
    <w:rsid w:val="00DC6050"/>
    <w:rsid w:val="00DC6445"/>
    <w:rsid w:val="00DD35E1"/>
    <w:rsid w:val="00DD43EA"/>
    <w:rsid w:val="00DE2F4B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C8F15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85AE9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4E1D52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1"/>
    <w:next w:val="a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885ACC"/>
    <w:rsid w:val="00AC5385"/>
    <w:rsid w:val="00B61501"/>
    <w:rsid w:val="00C6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117</TotalTime>
  <Pages>5</Pages>
  <Words>1255</Words>
  <Characters>7159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Initial Switch Settings</vt:lpstr>
      <vt:lpstr>Packet Tracer - Configure Initial Switch Settings</vt:lpstr>
    </vt:vector>
  </TitlesOfParts>
  <Company>Cisco Systems, Inc.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Riza N. Nurmagambetkyzy</cp:lastModifiedBy>
  <cp:revision>5</cp:revision>
  <dcterms:created xsi:type="dcterms:W3CDTF">2019-11-25T17:41:00Z</dcterms:created>
  <dcterms:modified xsi:type="dcterms:W3CDTF">2023-01-29T08:45:00Z</dcterms:modified>
</cp:coreProperties>
</file>
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5B8D" w14:textId="77777777" w:rsidR="004D36D7" w:rsidRPr="00FD4A68" w:rsidRDefault="00000000" w:rsidP="001741B6">
      <w:pPr>
        <w:pStyle w:val="afd"/>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004D36D7" w:rsidRPr="00FD4A68">
        <w:t xml:space="preserve"> </w:t>
      </w:r>
    </w:p>
    <w:p w14:paraId="51AE0A10" w14:textId="77777777" w:rsidR="001741B6" w:rsidRPr="00BB73FF" w:rsidRDefault="001741B6" w:rsidP="001741B6">
      <w:pPr>
        <w:pStyle w:val="1"/>
        <w:numPr>
          <w:ilvl w:val="0"/>
          <w:numId w:val="3"/>
        </w:numPr>
      </w:pPr>
      <w:bookmarkStart w:id="0" w:name="_Ref348884471"/>
      <w:r w:rsidRPr="00BB73FF">
        <w:t>Objective</w:t>
      </w:r>
      <w:r>
        <w:t>s</w:t>
      </w:r>
    </w:p>
    <w:p w14:paraId="1CC4D97D" w14:textId="77777777" w:rsidR="001741B6" w:rsidRPr="004C0909" w:rsidRDefault="001741B6" w:rsidP="001741B6">
      <w:pPr>
        <w:pStyle w:val="BodyTextL25Bold"/>
      </w:pPr>
      <w:r>
        <w:t xml:space="preserve">Part 1: </w:t>
      </w:r>
      <w:r w:rsidRPr="004E5791">
        <w:t>Identify Physical Characteristics of Internetworking Devices</w:t>
      </w:r>
    </w:p>
    <w:p w14:paraId="46D84370" w14:textId="77777777" w:rsidR="001741B6" w:rsidRPr="004C0909" w:rsidRDefault="001741B6" w:rsidP="001741B6">
      <w:pPr>
        <w:pStyle w:val="BodyTextL25Bold"/>
      </w:pPr>
      <w:r>
        <w:t xml:space="preserve">Part 2: </w:t>
      </w:r>
      <w:r w:rsidRPr="004E5791">
        <w:t>Select Correct Modules for Connectivity</w:t>
      </w:r>
    </w:p>
    <w:p w14:paraId="719FEDE9" w14:textId="77777777" w:rsidR="001741B6" w:rsidRDefault="001741B6" w:rsidP="001741B6">
      <w:pPr>
        <w:pStyle w:val="BodyTextL25Bold"/>
      </w:pPr>
      <w:r>
        <w:t>Part 3: Connect Devices</w:t>
      </w:r>
    </w:p>
    <w:p w14:paraId="1F76F5C3" w14:textId="77777777" w:rsidR="001741B6" w:rsidRDefault="001741B6" w:rsidP="001741B6">
      <w:pPr>
        <w:pStyle w:val="BodyTextL25Bold"/>
      </w:pPr>
      <w:r>
        <w:t>Part 4: Check Connectivity</w:t>
      </w:r>
    </w:p>
    <w:p w14:paraId="31BF05E5" w14:textId="77777777" w:rsidR="001741B6" w:rsidRPr="00C07FD9" w:rsidRDefault="001741B6" w:rsidP="001741B6">
      <w:pPr>
        <w:pStyle w:val="1"/>
        <w:numPr>
          <w:ilvl w:val="0"/>
          <w:numId w:val="3"/>
        </w:numPr>
      </w:pPr>
      <w:r>
        <w:t>Background</w:t>
      </w:r>
    </w:p>
    <w:p w14:paraId="0851E3AF" w14:textId="77777777"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14:paraId="48985A9C" w14:textId="77777777" w:rsidR="001741B6" w:rsidRPr="00210E2C" w:rsidRDefault="001741B6" w:rsidP="001741B6">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Pr>
          <w:noProof/>
        </w:rP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w14:paraId="17D8E8B1" w14:textId="77777777" w:rsidR="001741B6" w:rsidRPr="004C0909" w:rsidRDefault="001741B6" w:rsidP="001741B6">
      <w:pPr>
        <w:pStyle w:val="2"/>
      </w:pPr>
      <w:r>
        <w:t>Identify Physical Characteristics of Internetworking Devices</w:t>
      </w:r>
    </w:p>
    <w:p w14:paraId="776395DB" w14:textId="77777777" w:rsidR="001741B6" w:rsidRDefault="001741B6" w:rsidP="001741B6">
      <w:pPr>
        <w:pStyle w:val="3"/>
      </w:pPr>
      <w:r>
        <w:t>Identify the management ports of a Cisco router.</w:t>
      </w:r>
    </w:p>
    <w:p w14:paraId="4278DE4E" w14:textId="77777777"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14:paraId="31F537F8" w14:textId="77777777" w:rsidR="001741B6" w:rsidRDefault="001741B6" w:rsidP="001741B6">
      <w:pPr>
        <w:pStyle w:val="SubStepAlpha"/>
      </w:pPr>
      <w:r>
        <w:t>Zoom in and expand the window to see the entire router.</w:t>
      </w:r>
    </w:p>
    <w:p w14:paraId="2770F292" w14:textId="77777777" w:rsidR="004C59D0" w:rsidRDefault="004C59D0" w:rsidP="004C59D0">
      <w:pPr>
        <w:pStyle w:val="4"/>
      </w:pPr>
      <w:r>
        <w:t>Question:</w:t>
      </w:r>
    </w:p>
    <w:p w14:paraId="33169DD6" w14:textId="1BCA6881" w:rsidR="004C59D0" w:rsidRPr="006E0830" w:rsidRDefault="001741B6" w:rsidP="004C59D0">
      <w:pPr>
        <w:pStyle w:val="BodyTextL50"/>
        <w:spacing w:before="0"/>
      </w:pPr>
      <w:r>
        <w:t>Which management ports are available?</w:t>
      </w:r>
      <w:r w:rsidR="006E0830" w:rsidRPr="006E0830">
        <w:t xml:space="preserve"> </w:t>
      </w:r>
      <w:r w:rsidR="006E0830" w:rsidRPr="006E0830">
        <w:t>AUX and Console ports</w:t>
      </w:r>
    </w:p>
    <w:p w14:paraId="05B1E992" w14:textId="77777777" w:rsidR="00931B5B" w:rsidRDefault="00931B5B" w:rsidP="00931B5B">
      <w:pPr>
        <w:pStyle w:val="AnswerLineL25"/>
      </w:pPr>
      <w:r>
        <w:t>Type your answers here.</w:t>
      </w:r>
    </w:p>
    <w:p w14:paraId="155A3CD1" w14:textId="77777777" w:rsidR="001741B6" w:rsidRDefault="001741B6" w:rsidP="001741B6">
      <w:pPr>
        <w:pStyle w:val="3"/>
      </w:pPr>
      <w:r>
        <w:t>Identify the LAN and WAN interfaces of a Cisco router</w:t>
      </w:r>
      <w:r w:rsidR="004C59D0">
        <w:t>.</w:t>
      </w:r>
    </w:p>
    <w:p w14:paraId="41DBC8EF" w14:textId="77777777" w:rsidR="004C59D0" w:rsidRPr="004C59D0" w:rsidRDefault="004C59D0" w:rsidP="004C59D0">
      <w:pPr>
        <w:pStyle w:val="4"/>
      </w:pPr>
      <w:r>
        <w:t>Question:</w:t>
      </w:r>
    </w:p>
    <w:p w14:paraId="27B85CB5" w14:textId="6CF5CB63" w:rsidR="004C59D0" w:rsidRDefault="001741B6" w:rsidP="007756D2">
      <w:pPr>
        <w:pStyle w:val="SubStepAlpha"/>
        <w:spacing w:before="0"/>
      </w:pPr>
      <w:r>
        <w:t xml:space="preserve">Which LAN and WAN interfaces are available on the </w:t>
      </w:r>
      <w:r w:rsidRPr="0094655E">
        <w:rPr>
          <w:b/>
        </w:rPr>
        <w:t>East</w:t>
      </w:r>
      <w:r>
        <w:t xml:space="preserve"> router and how many are there?</w:t>
      </w:r>
      <w:r w:rsidR="006E0830" w:rsidRPr="006E0830">
        <w:t xml:space="preserve"> </w:t>
      </w:r>
      <w:r w:rsidR="006E0830" w:rsidRPr="006E0830">
        <w:t>There are 2 WAN interfaces and 2 Gigabit Ethernet interfaces.</w:t>
      </w:r>
    </w:p>
    <w:p w14:paraId="66C94419" w14:textId="77777777" w:rsidR="00931B5B" w:rsidRPr="00931B5B" w:rsidRDefault="00931B5B" w:rsidP="00931B5B">
      <w:pPr>
        <w:pStyle w:val="AnswerLineL25"/>
      </w:pPr>
      <w:r w:rsidRPr="00931B5B">
        <w:t>Type your answers here.</w:t>
      </w:r>
    </w:p>
    <w:p w14:paraId="524663B3" w14:textId="77777777" w:rsidR="001741B6" w:rsidRDefault="001741B6" w:rsidP="004C59D0">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w14:paraId="716BA417" w14:textId="77777777" w:rsidR="0030079C" w:rsidRDefault="0030079C" w:rsidP="0030079C">
      <w:pPr>
        <w:pStyle w:val="ConfigWindow"/>
      </w:pPr>
      <w:r>
        <w:t>Open a configuration window</w:t>
      </w:r>
    </w:p>
    <w:p w14:paraId="4982ECEF"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3EC859ED" w14:textId="77777777"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14:paraId="272EAF6B" w14:textId="77777777" w:rsidR="004C59D0" w:rsidRDefault="004C59D0" w:rsidP="004C59D0">
      <w:pPr>
        <w:pStyle w:val="4"/>
      </w:pPr>
      <w:r>
        <w:t>Question:</w:t>
      </w:r>
    </w:p>
    <w:p w14:paraId="450C58F0" w14:textId="2C889565" w:rsidR="004C59D0" w:rsidRDefault="001741B6" w:rsidP="004C59D0">
      <w:pPr>
        <w:pStyle w:val="BodyTextL50"/>
        <w:spacing w:before="0"/>
      </w:pPr>
      <w:r>
        <w:t>How many physical interfaces are listed?</w:t>
      </w:r>
      <w:r w:rsidR="006E0830">
        <w:t>4</w:t>
      </w:r>
    </w:p>
    <w:p w14:paraId="05BCCA74" w14:textId="77777777" w:rsidR="00931B5B" w:rsidRDefault="00931B5B" w:rsidP="00931B5B">
      <w:pPr>
        <w:pStyle w:val="AnswerLineL25"/>
      </w:pPr>
      <w:r w:rsidRPr="00931B5B">
        <w:t>Type your answers here.</w:t>
      </w:r>
    </w:p>
    <w:p w14:paraId="36AF80C2" w14:textId="77777777" w:rsidR="004C59D0" w:rsidRDefault="001741B6" w:rsidP="004C59D0">
      <w:pPr>
        <w:pStyle w:val="SubStepAlpha"/>
      </w:pPr>
      <w:r>
        <w:t>Enter the following commands</w:t>
      </w:r>
      <w:r w:rsidR="004C59D0">
        <w:t>:</w:t>
      </w:r>
    </w:p>
    <w:p w14:paraId="05EB6A4C" w14:textId="77777777" w:rsidR="001741B6" w:rsidRDefault="001741B6" w:rsidP="001741B6">
      <w:pPr>
        <w:pStyle w:val="CMD"/>
      </w:pPr>
      <w:r>
        <w:t xml:space="preserve">East&gt; </w:t>
      </w:r>
      <w:r w:rsidRPr="00E23BDB">
        <w:rPr>
          <w:b/>
        </w:rPr>
        <w:t xml:space="preserve">show interface </w:t>
      </w:r>
      <w:proofErr w:type="spellStart"/>
      <w:r w:rsidRPr="00E23BDB">
        <w:rPr>
          <w:b/>
        </w:rPr>
        <w:t>gigabitethernet</w:t>
      </w:r>
      <w:proofErr w:type="spellEnd"/>
      <w:r w:rsidRPr="00E23BDB">
        <w:rPr>
          <w:b/>
        </w:rPr>
        <w:t xml:space="preserve"> 0/0</w:t>
      </w:r>
    </w:p>
    <w:p w14:paraId="33599497" w14:textId="77777777" w:rsidR="004C59D0" w:rsidRDefault="004C59D0" w:rsidP="004C59D0">
      <w:pPr>
        <w:pStyle w:val="4"/>
      </w:pPr>
      <w:r>
        <w:t>Question:</w:t>
      </w:r>
    </w:p>
    <w:p w14:paraId="0EA63A6D" w14:textId="3DE21C2E" w:rsidR="004C59D0" w:rsidRDefault="001741B6" w:rsidP="004C59D0">
      <w:pPr>
        <w:pStyle w:val="BodyTextL50"/>
        <w:spacing w:before="0"/>
      </w:pPr>
      <w:r>
        <w:t>What is the default bandwidth of this interface?</w:t>
      </w:r>
      <w:r w:rsidR="006E0830">
        <w:t xml:space="preserve"> </w:t>
      </w:r>
      <w:r w:rsidR="006E0830" w:rsidRPr="006E0830">
        <w:t>1000000 Kbit</w:t>
      </w:r>
    </w:p>
    <w:p w14:paraId="1A1C2BB6" w14:textId="77777777" w:rsidR="00931B5B" w:rsidRDefault="00931B5B" w:rsidP="00931B5B">
      <w:pPr>
        <w:pStyle w:val="AnswerLineL25"/>
      </w:pPr>
      <w:r w:rsidRPr="00931B5B">
        <w:t>Type your answers here.</w:t>
      </w:r>
    </w:p>
    <w:p w14:paraId="45C59CDD" w14:textId="77777777" w:rsidR="001741B6" w:rsidRDefault="001741B6" w:rsidP="001741B6">
      <w:pPr>
        <w:pStyle w:val="CMD"/>
      </w:pPr>
      <w:r>
        <w:lastRenderedPageBreak/>
        <w:t xml:space="preserve">East&gt; </w:t>
      </w:r>
      <w:r w:rsidRPr="00E23BDB">
        <w:rPr>
          <w:b/>
        </w:rPr>
        <w:t>show interface serial 0/0/0</w:t>
      </w:r>
    </w:p>
    <w:p w14:paraId="491FA985" w14:textId="77777777" w:rsidR="00046C78" w:rsidRDefault="00046C78" w:rsidP="00046C78">
      <w:pPr>
        <w:pStyle w:val="4"/>
      </w:pPr>
      <w:r>
        <w:t>Question:</w:t>
      </w:r>
    </w:p>
    <w:p w14:paraId="5EB727FC" w14:textId="69D08721" w:rsidR="00046C78" w:rsidRDefault="001741B6" w:rsidP="00046C78">
      <w:pPr>
        <w:pStyle w:val="BodyTextL50"/>
        <w:spacing w:before="0"/>
      </w:pPr>
      <w:r>
        <w:t>What is the default bandwidth of this interface?</w:t>
      </w:r>
      <w:r w:rsidR="006E0830" w:rsidRPr="006E0830">
        <w:t xml:space="preserve"> </w:t>
      </w:r>
      <w:r w:rsidR="006E0830">
        <w:t>1544 Kbit</w:t>
      </w:r>
    </w:p>
    <w:p w14:paraId="3385D221" w14:textId="77777777" w:rsidR="00931B5B" w:rsidRDefault="00931B5B" w:rsidP="00931B5B">
      <w:pPr>
        <w:pStyle w:val="AnswerLineL25"/>
      </w:pPr>
      <w:r w:rsidRPr="00931B5B">
        <w:t>Type your answers here.</w:t>
      </w:r>
    </w:p>
    <w:p w14:paraId="2FDAFED3" w14:textId="77777777" w:rsidR="001741B6" w:rsidRPr="00E23BDB" w:rsidRDefault="001741B6" w:rsidP="001741B6">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14:paraId="7F6EBF63" w14:textId="77777777" w:rsidR="001741B6" w:rsidRDefault="001741B6" w:rsidP="00046C78">
      <w:pPr>
        <w:pStyle w:val="3"/>
      </w:pPr>
      <w:r>
        <w:t>Identify module expansion slots.</w:t>
      </w:r>
    </w:p>
    <w:p w14:paraId="56B137E4" w14:textId="77777777" w:rsidR="00046C78" w:rsidRPr="00046C78" w:rsidRDefault="00046C78" w:rsidP="00CE7392">
      <w:pPr>
        <w:pStyle w:val="4"/>
        <w:ind w:left="360"/>
      </w:pPr>
      <w:r>
        <w:t>Questions:</w:t>
      </w:r>
    </w:p>
    <w:p w14:paraId="67BA1AA4" w14:textId="2DCEE8E3" w:rsidR="00046C78" w:rsidRDefault="001741B6" w:rsidP="00046C78">
      <w:pPr>
        <w:pStyle w:val="BodyTextL25"/>
        <w:spacing w:before="0"/>
      </w:pPr>
      <w:r>
        <w:t xml:space="preserve">How many expansion slots are available to add additional modules to the </w:t>
      </w:r>
      <w:r w:rsidRPr="00E23BDB">
        <w:rPr>
          <w:b/>
        </w:rPr>
        <w:t>East</w:t>
      </w:r>
      <w:r w:rsidR="00046C78">
        <w:t xml:space="preserve"> router?</w:t>
      </w:r>
      <w:r w:rsidR="006E0830">
        <w:t>1</w:t>
      </w:r>
    </w:p>
    <w:p w14:paraId="699CE63C" w14:textId="77777777" w:rsidR="00931B5B" w:rsidRDefault="00931B5B" w:rsidP="00931B5B">
      <w:pPr>
        <w:pStyle w:val="AnswerLineL25"/>
      </w:pPr>
      <w:r w:rsidRPr="00931B5B">
        <w:t>Type your answers here.</w:t>
      </w:r>
    </w:p>
    <w:p w14:paraId="433971C6" w14:textId="457E5208" w:rsidR="00046C78" w:rsidRDefault="001741B6" w:rsidP="00046C78">
      <w:pPr>
        <w:pStyle w:val="BodyTextL25"/>
      </w:pPr>
      <w:r>
        <w:t xml:space="preserve">Click </w:t>
      </w:r>
      <w:r>
        <w:rPr>
          <w:b/>
        </w:rPr>
        <w:t>Switch2</w:t>
      </w:r>
      <w:r w:rsidRPr="00046C78">
        <w:t>.</w:t>
      </w:r>
      <w:r>
        <w:rPr>
          <w:b/>
        </w:rPr>
        <w:t xml:space="preserve"> </w:t>
      </w:r>
      <w:r>
        <w:t>How many expansion slots are available?</w:t>
      </w:r>
      <w:r w:rsidR="006E0830" w:rsidRPr="006E0830">
        <w:t xml:space="preserve"> </w:t>
      </w:r>
      <w:r w:rsidR="006E0830" w:rsidRPr="006E0830">
        <w:t xml:space="preserve">5 slots are </w:t>
      </w:r>
      <w:proofErr w:type="gramStart"/>
      <w:r w:rsidR="006E0830" w:rsidRPr="006E0830">
        <w:t>available</w:t>
      </w:r>
      <w:proofErr w:type="gramEnd"/>
    </w:p>
    <w:p w14:paraId="0DCE9AF0" w14:textId="77777777" w:rsidR="00931B5B" w:rsidRDefault="00931B5B" w:rsidP="00931B5B">
      <w:pPr>
        <w:pStyle w:val="AnswerLineL25"/>
      </w:pPr>
      <w:r w:rsidRPr="00931B5B">
        <w:t>Type your answers here.</w:t>
      </w:r>
    </w:p>
    <w:p w14:paraId="4A1AB324" w14:textId="77777777" w:rsidR="001741B6" w:rsidRDefault="001741B6" w:rsidP="00046C78">
      <w:pPr>
        <w:pStyle w:val="2"/>
      </w:pPr>
      <w:r>
        <w:t>Select Correct Modules for Connectivity</w:t>
      </w:r>
    </w:p>
    <w:p w14:paraId="7D5750A1" w14:textId="77777777" w:rsidR="001741B6" w:rsidRDefault="001741B6" w:rsidP="00046C78">
      <w:pPr>
        <w:pStyle w:val="3"/>
      </w:pPr>
      <w:r>
        <w:t>Determine which modules provide the required connectivity.</w:t>
      </w:r>
    </w:p>
    <w:p w14:paraId="19BD278D" w14:textId="77777777"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14:paraId="08A317D4" w14:textId="77777777" w:rsidR="00CE7392" w:rsidRDefault="00CE7392" w:rsidP="00CE7392">
      <w:pPr>
        <w:pStyle w:val="4"/>
      </w:pPr>
      <w:r>
        <w:t>Questions:</w:t>
      </w:r>
    </w:p>
    <w:p w14:paraId="73D5DE0E" w14:textId="03612F11"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r w:rsidR="006E0830" w:rsidRPr="006E0830">
        <w:t xml:space="preserve"> </w:t>
      </w:r>
      <w:r w:rsidR="006E0830" w:rsidRPr="006E0830">
        <w:t>HWIC-4ESW module</w:t>
      </w:r>
    </w:p>
    <w:p w14:paraId="6EB4A835" w14:textId="77777777" w:rsidR="00931B5B" w:rsidRDefault="00931B5B" w:rsidP="00931B5B">
      <w:pPr>
        <w:pStyle w:val="AnswerLineL25"/>
      </w:pPr>
      <w:r w:rsidRPr="00931B5B">
        <w:t>Type your answers here.</w:t>
      </w:r>
    </w:p>
    <w:p w14:paraId="23A5F377" w14:textId="42574F5B" w:rsidR="00CE7392" w:rsidRDefault="001741B6" w:rsidP="00CE7392">
      <w:pPr>
        <w:pStyle w:val="SubStepNum"/>
      </w:pPr>
      <w:r>
        <w:t>How many hosts can you connect t</w:t>
      </w:r>
      <w:r w:rsidR="00CE7392">
        <w:t>o the router using this module?</w:t>
      </w:r>
      <w:r w:rsidR="006E0830">
        <w:t>4</w:t>
      </w:r>
    </w:p>
    <w:p w14:paraId="3079D999" w14:textId="77777777" w:rsidR="00931B5B" w:rsidRDefault="00931B5B" w:rsidP="00931B5B">
      <w:pPr>
        <w:pStyle w:val="AnswerLineL25"/>
      </w:pPr>
      <w:r w:rsidRPr="00931B5B">
        <w:t>Type your answers here.</w:t>
      </w:r>
    </w:p>
    <w:p w14:paraId="4D9D935B" w14:textId="77777777" w:rsidR="00CE7392" w:rsidRDefault="001741B6" w:rsidP="00CE7392">
      <w:pPr>
        <w:pStyle w:val="SubStepAlpha"/>
      </w:pPr>
      <w:r>
        <w:t xml:space="preserve">Click </w:t>
      </w:r>
      <w:r w:rsidRPr="00DD44A6">
        <w:rPr>
          <w:b/>
        </w:rPr>
        <w:t>Switch2</w:t>
      </w:r>
      <w:r>
        <w:t>.</w:t>
      </w:r>
    </w:p>
    <w:p w14:paraId="312ADC8E" w14:textId="77777777" w:rsidR="00CE7392" w:rsidRDefault="00CE7392" w:rsidP="00CE7392">
      <w:pPr>
        <w:pStyle w:val="4"/>
      </w:pPr>
      <w:r>
        <w:t>Question:</w:t>
      </w:r>
    </w:p>
    <w:p w14:paraId="545C0CE6" w14:textId="7A595552" w:rsidR="00CE7392" w:rsidRDefault="001741B6" w:rsidP="00CE7392">
      <w:pPr>
        <w:pStyle w:val="BodyTextL50"/>
        <w:spacing w:before="0"/>
      </w:pPr>
      <w:r>
        <w:t xml:space="preserve">Which module can you insert to provide a Gigabit optical connection to </w:t>
      </w:r>
      <w:r w:rsidRPr="0010726D">
        <w:rPr>
          <w:b/>
        </w:rPr>
        <w:t>Switch3</w:t>
      </w:r>
      <w:r>
        <w:t>?</w:t>
      </w:r>
      <w:r w:rsidR="006E0830" w:rsidRPr="006E0830">
        <w:t xml:space="preserve"> </w:t>
      </w:r>
      <w:r w:rsidR="006E0830" w:rsidRPr="006E0830">
        <w:t>PT-SWITCH-NM-1FGE</w:t>
      </w:r>
    </w:p>
    <w:p w14:paraId="6A67C12C" w14:textId="77777777" w:rsidR="00931B5B" w:rsidRDefault="00931B5B" w:rsidP="00931B5B">
      <w:pPr>
        <w:pStyle w:val="AnswerLineL25"/>
      </w:pPr>
      <w:r w:rsidRPr="00931B5B">
        <w:t>Type your answers here.</w:t>
      </w:r>
    </w:p>
    <w:p w14:paraId="296AAB39" w14:textId="77777777" w:rsidR="001741B6" w:rsidRDefault="001741B6" w:rsidP="00CE7392">
      <w:pPr>
        <w:pStyle w:val="3"/>
      </w:pPr>
      <w:r>
        <w:t>Add the correct modules and power up devices.</w:t>
      </w:r>
    </w:p>
    <w:p w14:paraId="7C37754E" w14:textId="77777777"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device.</w:t>
      </w:r>
    </w:p>
    <w:p w14:paraId="769C3C1A" w14:textId="77777777" w:rsidR="001741B6" w:rsidRDefault="001741B6" w:rsidP="00F40A58">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14:paraId="62BA9A91" w14:textId="77777777" w:rsidR="001741B6" w:rsidRDefault="001741B6" w:rsidP="001741B6">
      <w:pPr>
        <w:pStyle w:val="BodyTextL50"/>
      </w:pPr>
      <w:r>
        <w:rPr>
          <w:b/>
        </w:rPr>
        <w:t>Note</w:t>
      </w:r>
      <w:r w:rsidRPr="00CE7392">
        <w:t xml:space="preserve">: </w:t>
      </w:r>
      <w:r>
        <w:t>If you insert the wrong module and need to remove it, drag the module down to its picture in the bottom right corner, and release the mouse button.</w:t>
      </w:r>
    </w:p>
    <w:p w14:paraId="2BC8A6E3" w14:textId="77777777" w:rsidR="001741B6" w:rsidRDefault="001741B6" w:rsidP="00CE7392">
      <w:pPr>
        <w:pStyle w:val="SubStepAlpha"/>
      </w:pPr>
      <w:r>
        <w:t xml:space="preserve">Using the same procedure, insert the module that you identified in Step 1b into the empty slot farthest to the right in </w:t>
      </w:r>
      <w:r w:rsidRPr="00541899">
        <w:rPr>
          <w:b/>
        </w:rPr>
        <w:t>Switch2</w:t>
      </w:r>
      <w:r>
        <w:t>.</w:t>
      </w:r>
    </w:p>
    <w:p w14:paraId="4BB70FC1" w14:textId="77777777" w:rsidR="001741B6" w:rsidRDefault="001741B6" w:rsidP="00CE7392">
      <w:pPr>
        <w:pStyle w:val="SubStepAlpha"/>
      </w:pPr>
      <w:r>
        <w:t xml:space="preserve">Use the </w:t>
      </w:r>
      <w:r w:rsidRPr="0010726D">
        <w:rPr>
          <w:b/>
        </w:rPr>
        <w:t xml:space="preserve">show </w:t>
      </w:r>
      <w:proofErr w:type="spellStart"/>
      <w:r w:rsidRPr="0010726D">
        <w:rPr>
          <w:b/>
        </w:rPr>
        <w:t>ip</w:t>
      </w:r>
      <w:proofErr w:type="spellEnd"/>
      <w:r w:rsidRPr="0010726D">
        <w:rPr>
          <w:b/>
        </w:rPr>
        <w:t xml:space="preserve"> interface brief</w:t>
      </w:r>
      <w:r>
        <w:t xml:space="preserve"> command on </w:t>
      </w:r>
      <w:r w:rsidRPr="00996193">
        <w:rPr>
          <w:b/>
        </w:rPr>
        <w:t>Switch2</w:t>
      </w:r>
      <w:r>
        <w:t xml:space="preserve"> to identify the slot in which the module was placed.</w:t>
      </w:r>
    </w:p>
    <w:p w14:paraId="48E44F48" w14:textId="77777777" w:rsidR="00CE7392" w:rsidRDefault="00CE7392" w:rsidP="00CE7392">
      <w:pPr>
        <w:pStyle w:val="4"/>
      </w:pPr>
      <w:r>
        <w:t>Question:</w:t>
      </w:r>
    </w:p>
    <w:p w14:paraId="79C253C5" w14:textId="04B9B358" w:rsidR="00CE7392" w:rsidRDefault="001741B6" w:rsidP="00CE7392">
      <w:pPr>
        <w:pStyle w:val="BodyTextL50"/>
        <w:spacing w:before="0"/>
      </w:pPr>
      <w:r>
        <w:t>Into which slot was it inserted?</w:t>
      </w:r>
      <w:r w:rsidR="00BF0678" w:rsidRPr="00BF0678">
        <w:t xml:space="preserve"> </w:t>
      </w:r>
      <w:r w:rsidR="00BF0678" w:rsidRPr="00BF0678">
        <w:t>GigabitEthernet5/1</w:t>
      </w:r>
    </w:p>
    <w:p w14:paraId="2F14ABDF" w14:textId="77777777" w:rsidR="00931B5B" w:rsidRDefault="00931B5B" w:rsidP="00931B5B">
      <w:pPr>
        <w:pStyle w:val="AnswerLineL25"/>
      </w:pPr>
      <w:r w:rsidRPr="00931B5B">
        <w:lastRenderedPageBreak/>
        <w:t>Type your answers here.</w:t>
      </w:r>
    </w:p>
    <w:p w14:paraId="471254DD" w14:textId="77777777" w:rsidR="001741B6" w:rsidRPr="00A60146" w:rsidRDefault="001741B6" w:rsidP="00CE7392">
      <w:pPr>
        <w:pStyle w:val="2"/>
      </w:pPr>
      <w:r>
        <w:t>Connect Devices</w:t>
      </w:r>
    </w:p>
    <w:p w14:paraId="254E8DBC" w14:textId="77777777"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14:paraId="51A02AE8" w14:textId="77777777" w:rsidR="001741B6" w:rsidRDefault="001741B6" w:rsidP="00CE7392">
      <w:pPr>
        <w:pStyle w:val="SubStepAlpha"/>
      </w:pPr>
      <w:r>
        <w:t>Select the appropriate cable type.</w:t>
      </w:r>
    </w:p>
    <w:p w14:paraId="089AD64F" w14:textId="77777777" w:rsidR="001741B6" w:rsidRDefault="001741B6" w:rsidP="00CE7392">
      <w:pPr>
        <w:pStyle w:val="SubStepAlpha"/>
      </w:pPr>
      <w:r>
        <w:t>Click the first device and select the specified interface.</w:t>
      </w:r>
    </w:p>
    <w:p w14:paraId="371C47E0" w14:textId="77777777" w:rsidR="001741B6" w:rsidRDefault="001741B6" w:rsidP="00CE7392">
      <w:pPr>
        <w:pStyle w:val="SubStepAlpha"/>
      </w:pPr>
      <w:r>
        <w:t>Click the second device and select the specified interface.</w:t>
      </w:r>
    </w:p>
    <w:p w14:paraId="52FE3889" w14:textId="77777777" w:rsidR="001741B6" w:rsidRDefault="001741B6" w:rsidP="00CE7392">
      <w:pPr>
        <w:pStyle w:val="SubStepAlpha"/>
      </w:pPr>
      <w:r>
        <w:t>If you have correctly connected two devices, you will see your score increase.</w:t>
      </w:r>
    </w:p>
    <w:p w14:paraId="7DCBC9A4" w14:textId="77777777" w:rsidR="001741B6" w:rsidRDefault="001741B6" w:rsidP="001741B6">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14:paraId="0E038BAC" w14:textId="77777777"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14:paraId="14C2C4D5" w14:textId="77777777"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11F8F6" w14:textId="77777777"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88C70B" w14:textId="77777777"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48A405" w14:textId="77777777"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C94868" w14:textId="77777777"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EB9513" w14:textId="77777777" w:rsidR="001741B6" w:rsidRPr="00C0381C" w:rsidRDefault="001741B6" w:rsidP="00CE7392">
            <w:pPr>
              <w:pStyle w:val="TableHeading"/>
            </w:pPr>
            <w:r w:rsidRPr="00C0381C">
              <w:t>Interface</w:t>
            </w:r>
          </w:p>
        </w:tc>
      </w:tr>
      <w:tr w:rsidR="001741B6" w14:paraId="29BF20F5" w14:textId="77777777" w:rsidTr="00DE5F73">
        <w:trPr>
          <w:cantSplit/>
          <w:jc w:val="center"/>
        </w:trPr>
        <w:tc>
          <w:tcPr>
            <w:tcW w:w="1327" w:type="dxa"/>
            <w:vAlign w:val="center"/>
          </w:tcPr>
          <w:p w14:paraId="0F05EB6F" w14:textId="77777777" w:rsidR="001741B6" w:rsidRDefault="001741B6" w:rsidP="00CE7392">
            <w:pPr>
              <w:pStyle w:val="TableText"/>
            </w:pPr>
            <w:r>
              <w:t>East</w:t>
            </w:r>
          </w:p>
        </w:tc>
        <w:tc>
          <w:tcPr>
            <w:tcW w:w="1980" w:type="dxa"/>
            <w:vAlign w:val="center"/>
          </w:tcPr>
          <w:p w14:paraId="7125C2CF" w14:textId="77777777" w:rsidR="001741B6" w:rsidRDefault="001741B6" w:rsidP="00CE7392">
            <w:pPr>
              <w:pStyle w:val="TableText"/>
            </w:pPr>
            <w:r>
              <w:t>GigabitEthernet0/0</w:t>
            </w:r>
          </w:p>
        </w:tc>
        <w:tc>
          <w:tcPr>
            <w:tcW w:w="2810" w:type="dxa"/>
            <w:vAlign w:val="center"/>
          </w:tcPr>
          <w:p w14:paraId="50AF75F6" w14:textId="77777777" w:rsidR="001741B6" w:rsidRDefault="001741B6" w:rsidP="00CE7392">
            <w:pPr>
              <w:pStyle w:val="TableText"/>
            </w:pPr>
            <w:r>
              <w:t>Copper Straight-Through</w:t>
            </w:r>
          </w:p>
        </w:tc>
        <w:tc>
          <w:tcPr>
            <w:tcW w:w="1530" w:type="dxa"/>
            <w:vAlign w:val="center"/>
          </w:tcPr>
          <w:p w14:paraId="764D3475" w14:textId="77777777" w:rsidR="001741B6" w:rsidRDefault="001741B6" w:rsidP="00CE7392">
            <w:pPr>
              <w:pStyle w:val="TableText"/>
            </w:pPr>
            <w:r>
              <w:t>Switch1</w:t>
            </w:r>
          </w:p>
        </w:tc>
        <w:tc>
          <w:tcPr>
            <w:tcW w:w="2436" w:type="dxa"/>
            <w:vAlign w:val="center"/>
          </w:tcPr>
          <w:p w14:paraId="0AE26165" w14:textId="77777777" w:rsidR="001741B6" w:rsidRDefault="001741B6" w:rsidP="00CE7392">
            <w:pPr>
              <w:pStyle w:val="TableText"/>
            </w:pPr>
            <w:r>
              <w:t>GigabitEthernet0/1</w:t>
            </w:r>
          </w:p>
        </w:tc>
      </w:tr>
      <w:tr w:rsidR="001741B6" w14:paraId="2F4FF3DE" w14:textId="77777777" w:rsidTr="00DE5F73">
        <w:trPr>
          <w:cantSplit/>
          <w:jc w:val="center"/>
        </w:trPr>
        <w:tc>
          <w:tcPr>
            <w:tcW w:w="1327" w:type="dxa"/>
            <w:vAlign w:val="center"/>
          </w:tcPr>
          <w:p w14:paraId="24601280" w14:textId="77777777" w:rsidR="001741B6" w:rsidRDefault="001741B6" w:rsidP="00CE7392">
            <w:pPr>
              <w:pStyle w:val="TableText"/>
            </w:pPr>
            <w:r>
              <w:t>East</w:t>
            </w:r>
          </w:p>
        </w:tc>
        <w:tc>
          <w:tcPr>
            <w:tcW w:w="1980" w:type="dxa"/>
            <w:vAlign w:val="center"/>
          </w:tcPr>
          <w:p w14:paraId="14B27485" w14:textId="77777777" w:rsidR="001741B6" w:rsidRDefault="001741B6" w:rsidP="00CE7392">
            <w:pPr>
              <w:pStyle w:val="TableText"/>
            </w:pPr>
            <w:r>
              <w:t>GigabitEthernet0/1</w:t>
            </w:r>
          </w:p>
        </w:tc>
        <w:tc>
          <w:tcPr>
            <w:tcW w:w="2810" w:type="dxa"/>
            <w:vAlign w:val="center"/>
          </w:tcPr>
          <w:p w14:paraId="1D2CD8C0" w14:textId="77777777" w:rsidR="001741B6" w:rsidRDefault="001741B6" w:rsidP="00CE7392">
            <w:pPr>
              <w:pStyle w:val="TableText"/>
            </w:pPr>
            <w:r>
              <w:t>Copper Straight-Through</w:t>
            </w:r>
          </w:p>
        </w:tc>
        <w:tc>
          <w:tcPr>
            <w:tcW w:w="1530" w:type="dxa"/>
            <w:vAlign w:val="center"/>
          </w:tcPr>
          <w:p w14:paraId="5C840DB2" w14:textId="77777777" w:rsidR="001741B6" w:rsidRDefault="001741B6" w:rsidP="00CE7392">
            <w:pPr>
              <w:pStyle w:val="TableText"/>
            </w:pPr>
            <w:r>
              <w:t>Switch4</w:t>
            </w:r>
          </w:p>
        </w:tc>
        <w:tc>
          <w:tcPr>
            <w:tcW w:w="2436" w:type="dxa"/>
            <w:vAlign w:val="center"/>
          </w:tcPr>
          <w:p w14:paraId="510E5E99" w14:textId="77777777" w:rsidR="001741B6" w:rsidRDefault="001741B6" w:rsidP="00CE7392">
            <w:pPr>
              <w:pStyle w:val="TableText"/>
            </w:pPr>
            <w:r>
              <w:t>GigabitEthernet0/1</w:t>
            </w:r>
          </w:p>
        </w:tc>
      </w:tr>
      <w:tr w:rsidR="001741B6" w14:paraId="7D9D8513" w14:textId="77777777" w:rsidTr="00DE5F73">
        <w:trPr>
          <w:cantSplit/>
          <w:jc w:val="center"/>
        </w:trPr>
        <w:tc>
          <w:tcPr>
            <w:tcW w:w="1327" w:type="dxa"/>
            <w:vAlign w:val="center"/>
          </w:tcPr>
          <w:p w14:paraId="294B4EC9" w14:textId="77777777" w:rsidR="001741B6" w:rsidRDefault="001741B6" w:rsidP="00CE7392">
            <w:pPr>
              <w:pStyle w:val="TableText"/>
            </w:pPr>
            <w:r>
              <w:t>East</w:t>
            </w:r>
          </w:p>
        </w:tc>
        <w:tc>
          <w:tcPr>
            <w:tcW w:w="1980" w:type="dxa"/>
            <w:vAlign w:val="center"/>
          </w:tcPr>
          <w:p w14:paraId="491A4544" w14:textId="77777777" w:rsidR="001741B6" w:rsidRDefault="001741B6" w:rsidP="00CE7392">
            <w:pPr>
              <w:pStyle w:val="TableText"/>
            </w:pPr>
            <w:r>
              <w:t>FastEthernet0/1/0</w:t>
            </w:r>
          </w:p>
        </w:tc>
        <w:tc>
          <w:tcPr>
            <w:tcW w:w="2810" w:type="dxa"/>
            <w:vAlign w:val="center"/>
          </w:tcPr>
          <w:p w14:paraId="0FE03027" w14:textId="77777777" w:rsidR="001741B6" w:rsidRDefault="001741B6" w:rsidP="00CE7392">
            <w:pPr>
              <w:pStyle w:val="TableText"/>
            </w:pPr>
            <w:r>
              <w:t>Copper Straight-Through</w:t>
            </w:r>
          </w:p>
        </w:tc>
        <w:tc>
          <w:tcPr>
            <w:tcW w:w="1530" w:type="dxa"/>
            <w:vAlign w:val="center"/>
          </w:tcPr>
          <w:p w14:paraId="26A3F19B" w14:textId="77777777" w:rsidR="001741B6" w:rsidRDefault="001741B6" w:rsidP="00CE7392">
            <w:pPr>
              <w:pStyle w:val="TableText"/>
            </w:pPr>
            <w:r>
              <w:t>PC1</w:t>
            </w:r>
          </w:p>
        </w:tc>
        <w:tc>
          <w:tcPr>
            <w:tcW w:w="2436" w:type="dxa"/>
            <w:vAlign w:val="center"/>
          </w:tcPr>
          <w:p w14:paraId="7A788BF1" w14:textId="77777777" w:rsidR="001741B6" w:rsidRDefault="001741B6" w:rsidP="00CE7392">
            <w:pPr>
              <w:pStyle w:val="TableText"/>
            </w:pPr>
            <w:r>
              <w:t>FastEthernet0</w:t>
            </w:r>
          </w:p>
        </w:tc>
      </w:tr>
      <w:tr w:rsidR="001741B6" w14:paraId="79CFE47D" w14:textId="77777777" w:rsidTr="00DE5F73">
        <w:trPr>
          <w:cantSplit/>
          <w:jc w:val="center"/>
        </w:trPr>
        <w:tc>
          <w:tcPr>
            <w:tcW w:w="1327" w:type="dxa"/>
            <w:vAlign w:val="center"/>
          </w:tcPr>
          <w:p w14:paraId="1F0712BB" w14:textId="77777777" w:rsidR="001741B6" w:rsidRDefault="001741B6" w:rsidP="00CE7392">
            <w:pPr>
              <w:pStyle w:val="TableText"/>
            </w:pPr>
            <w:r>
              <w:t>East</w:t>
            </w:r>
          </w:p>
        </w:tc>
        <w:tc>
          <w:tcPr>
            <w:tcW w:w="1980" w:type="dxa"/>
            <w:vAlign w:val="center"/>
          </w:tcPr>
          <w:p w14:paraId="6D6647E7" w14:textId="77777777" w:rsidR="001741B6" w:rsidRDefault="001741B6" w:rsidP="00CE7392">
            <w:pPr>
              <w:pStyle w:val="TableText"/>
            </w:pPr>
            <w:r>
              <w:t>FastEthernet0/1/1</w:t>
            </w:r>
          </w:p>
        </w:tc>
        <w:tc>
          <w:tcPr>
            <w:tcW w:w="2810" w:type="dxa"/>
            <w:vAlign w:val="center"/>
          </w:tcPr>
          <w:p w14:paraId="07E15D10" w14:textId="77777777" w:rsidR="001741B6" w:rsidRDefault="001741B6" w:rsidP="00CE7392">
            <w:pPr>
              <w:pStyle w:val="TableText"/>
            </w:pPr>
            <w:r>
              <w:t>Copper Straight-Through</w:t>
            </w:r>
          </w:p>
        </w:tc>
        <w:tc>
          <w:tcPr>
            <w:tcW w:w="1530" w:type="dxa"/>
            <w:vAlign w:val="center"/>
          </w:tcPr>
          <w:p w14:paraId="6BBBD0E7" w14:textId="77777777" w:rsidR="001741B6" w:rsidRDefault="001741B6" w:rsidP="00CE7392">
            <w:pPr>
              <w:pStyle w:val="TableText"/>
            </w:pPr>
            <w:r>
              <w:t>PC2</w:t>
            </w:r>
          </w:p>
        </w:tc>
        <w:tc>
          <w:tcPr>
            <w:tcW w:w="2436" w:type="dxa"/>
            <w:vAlign w:val="center"/>
          </w:tcPr>
          <w:p w14:paraId="1F4A2090" w14:textId="77777777" w:rsidR="001741B6" w:rsidRDefault="001741B6" w:rsidP="00CE7392">
            <w:pPr>
              <w:pStyle w:val="TableText"/>
            </w:pPr>
            <w:r>
              <w:t>FastEthernet0</w:t>
            </w:r>
          </w:p>
        </w:tc>
      </w:tr>
      <w:tr w:rsidR="001741B6" w14:paraId="471772EA" w14:textId="77777777" w:rsidTr="00DE5F73">
        <w:trPr>
          <w:cantSplit/>
          <w:jc w:val="center"/>
        </w:trPr>
        <w:tc>
          <w:tcPr>
            <w:tcW w:w="1327" w:type="dxa"/>
            <w:vAlign w:val="center"/>
          </w:tcPr>
          <w:p w14:paraId="377D87BF" w14:textId="77777777" w:rsidR="001741B6" w:rsidRDefault="001741B6" w:rsidP="00CE7392">
            <w:pPr>
              <w:pStyle w:val="TableText"/>
            </w:pPr>
            <w:r>
              <w:t>East</w:t>
            </w:r>
          </w:p>
        </w:tc>
        <w:tc>
          <w:tcPr>
            <w:tcW w:w="1980" w:type="dxa"/>
            <w:vAlign w:val="center"/>
          </w:tcPr>
          <w:p w14:paraId="65CD796F" w14:textId="77777777" w:rsidR="001741B6" w:rsidRDefault="001741B6" w:rsidP="00CE7392">
            <w:pPr>
              <w:pStyle w:val="TableText"/>
            </w:pPr>
            <w:r>
              <w:t>FastEthernet0/1/2</w:t>
            </w:r>
          </w:p>
        </w:tc>
        <w:tc>
          <w:tcPr>
            <w:tcW w:w="2810" w:type="dxa"/>
            <w:vAlign w:val="center"/>
          </w:tcPr>
          <w:p w14:paraId="16B8895E" w14:textId="77777777" w:rsidR="001741B6" w:rsidRDefault="001741B6" w:rsidP="00CE7392">
            <w:pPr>
              <w:pStyle w:val="TableText"/>
            </w:pPr>
            <w:r>
              <w:t>Copper Straight-Through</w:t>
            </w:r>
          </w:p>
        </w:tc>
        <w:tc>
          <w:tcPr>
            <w:tcW w:w="1530" w:type="dxa"/>
            <w:vAlign w:val="center"/>
          </w:tcPr>
          <w:p w14:paraId="407AA028" w14:textId="77777777" w:rsidR="001741B6" w:rsidRDefault="001741B6" w:rsidP="00CE7392">
            <w:pPr>
              <w:pStyle w:val="TableText"/>
            </w:pPr>
            <w:r>
              <w:t>PC3</w:t>
            </w:r>
          </w:p>
        </w:tc>
        <w:tc>
          <w:tcPr>
            <w:tcW w:w="2436" w:type="dxa"/>
            <w:vAlign w:val="center"/>
          </w:tcPr>
          <w:p w14:paraId="3B5F0389" w14:textId="77777777" w:rsidR="001741B6" w:rsidRDefault="001741B6" w:rsidP="00CE7392">
            <w:pPr>
              <w:pStyle w:val="TableText"/>
            </w:pPr>
            <w:r>
              <w:t>FastEthernet0</w:t>
            </w:r>
          </w:p>
        </w:tc>
      </w:tr>
      <w:tr w:rsidR="001741B6" w14:paraId="1DFF83BE" w14:textId="77777777" w:rsidTr="00DE5F73">
        <w:trPr>
          <w:cantSplit/>
          <w:jc w:val="center"/>
        </w:trPr>
        <w:tc>
          <w:tcPr>
            <w:tcW w:w="1327" w:type="dxa"/>
            <w:vAlign w:val="center"/>
          </w:tcPr>
          <w:p w14:paraId="69A0542C" w14:textId="77777777" w:rsidR="001741B6" w:rsidRDefault="001741B6" w:rsidP="00CE7392">
            <w:pPr>
              <w:pStyle w:val="TableText"/>
            </w:pPr>
            <w:r>
              <w:t>Switch1</w:t>
            </w:r>
          </w:p>
        </w:tc>
        <w:tc>
          <w:tcPr>
            <w:tcW w:w="1980" w:type="dxa"/>
            <w:vAlign w:val="center"/>
          </w:tcPr>
          <w:p w14:paraId="46C9FBAB" w14:textId="77777777" w:rsidR="001741B6" w:rsidRDefault="001741B6" w:rsidP="00CE7392">
            <w:pPr>
              <w:pStyle w:val="TableText"/>
            </w:pPr>
            <w:r>
              <w:t>FastEthernet0/1</w:t>
            </w:r>
          </w:p>
        </w:tc>
        <w:tc>
          <w:tcPr>
            <w:tcW w:w="2810" w:type="dxa"/>
            <w:vAlign w:val="center"/>
          </w:tcPr>
          <w:p w14:paraId="4DC8A73C" w14:textId="77777777" w:rsidR="001741B6" w:rsidRDefault="001741B6" w:rsidP="00CE7392">
            <w:pPr>
              <w:pStyle w:val="TableText"/>
            </w:pPr>
            <w:r>
              <w:t>Copper Straight-Through</w:t>
            </w:r>
          </w:p>
        </w:tc>
        <w:tc>
          <w:tcPr>
            <w:tcW w:w="1530" w:type="dxa"/>
            <w:vAlign w:val="center"/>
          </w:tcPr>
          <w:p w14:paraId="25C49A04" w14:textId="77777777" w:rsidR="001741B6" w:rsidRDefault="001741B6" w:rsidP="00CE7392">
            <w:pPr>
              <w:pStyle w:val="TableText"/>
            </w:pPr>
            <w:r>
              <w:t>PC4</w:t>
            </w:r>
          </w:p>
        </w:tc>
        <w:tc>
          <w:tcPr>
            <w:tcW w:w="2436" w:type="dxa"/>
            <w:vAlign w:val="center"/>
          </w:tcPr>
          <w:p w14:paraId="0255508B" w14:textId="77777777" w:rsidR="001741B6" w:rsidRDefault="001741B6" w:rsidP="00CE7392">
            <w:pPr>
              <w:pStyle w:val="TableText"/>
            </w:pPr>
            <w:r>
              <w:t>FastEthernet0</w:t>
            </w:r>
          </w:p>
        </w:tc>
      </w:tr>
      <w:tr w:rsidR="001741B6" w14:paraId="4F386C8C" w14:textId="77777777" w:rsidTr="00DE5F73">
        <w:trPr>
          <w:cantSplit/>
          <w:jc w:val="center"/>
        </w:trPr>
        <w:tc>
          <w:tcPr>
            <w:tcW w:w="1327" w:type="dxa"/>
            <w:vAlign w:val="center"/>
          </w:tcPr>
          <w:p w14:paraId="6E6DE00C" w14:textId="77777777" w:rsidR="001741B6" w:rsidRDefault="001741B6" w:rsidP="00CE7392">
            <w:pPr>
              <w:pStyle w:val="TableText"/>
            </w:pPr>
            <w:r>
              <w:t>Switch1</w:t>
            </w:r>
          </w:p>
        </w:tc>
        <w:tc>
          <w:tcPr>
            <w:tcW w:w="1980" w:type="dxa"/>
            <w:vAlign w:val="center"/>
          </w:tcPr>
          <w:p w14:paraId="08391CE8" w14:textId="77777777" w:rsidR="001741B6" w:rsidRDefault="001741B6" w:rsidP="00CE7392">
            <w:pPr>
              <w:pStyle w:val="TableText"/>
            </w:pPr>
            <w:r>
              <w:t>FastEthernet0/2</w:t>
            </w:r>
          </w:p>
        </w:tc>
        <w:tc>
          <w:tcPr>
            <w:tcW w:w="2810" w:type="dxa"/>
            <w:vAlign w:val="center"/>
          </w:tcPr>
          <w:p w14:paraId="12169D2B" w14:textId="77777777" w:rsidR="001741B6" w:rsidRDefault="001741B6" w:rsidP="00CE7392">
            <w:pPr>
              <w:pStyle w:val="TableText"/>
            </w:pPr>
            <w:r>
              <w:t>Copper Straight-Through</w:t>
            </w:r>
          </w:p>
        </w:tc>
        <w:tc>
          <w:tcPr>
            <w:tcW w:w="1530" w:type="dxa"/>
            <w:vAlign w:val="center"/>
          </w:tcPr>
          <w:p w14:paraId="08982688" w14:textId="77777777" w:rsidR="001741B6" w:rsidRDefault="001741B6" w:rsidP="00CE7392">
            <w:pPr>
              <w:pStyle w:val="TableText"/>
            </w:pPr>
            <w:r>
              <w:t>PC5</w:t>
            </w:r>
          </w:p>
        </w:tc>
        <w:tc>
          <w:tcPr>
            <w:tcW w:w="2436" w:type="dxa"/>
            <w:vAlign w:val="center"/>
          </w:tcPr>
          <w:p w14:paraId="500AF3D1" w14:textId="77777777" w:rsidR="001741B6" w:rsidRDefault="001741B6" w:rsidP="00CE7392">
            <w:pPr>
              <w:pStyle w:val="TableText"/>
            </w:pPr>
            <w:r>
              <w:t>FastEthernet0</w:t>
            </w:r>
          </w:p>
        </w:tc>
      </w:tr>
      <w:tr w:rsidR="001741B6" w14:paraId="2DAF30A5" w14:textId="77777777" w:rsidTr="00DE5F73">
        <w:trPr>
          <w:cantSplit/>
          <w:jc w:val="center"/>
        </w:trPr>
        <w:tc>
          <w:tcPr>
            <w:tcW w:w="1327" w:type="dxa"/>
            <w:vAlign w:val="center"/>
          </w:tcPr>
          <w:p w14:paraId="42A9059C" w14:textId="77777777" w:rsidR="001741B6" w:rsidRDefault="001741B6" w:rsidP="00CE7392">
            <w:pPr>
              <w:pStyle w:val="TableText"/>
            </w:pPr>
            <w:r>
              <w:t>Switch1</w:t>
            </w:r>
          </w:p>
        </w:tc>
        <w:tc>
          <w:tcPr>
            <w:tcW w:w="1980" w:type="dxa"/>
            <w:vAlign w:val="center"/>
          </w:tcPr>
          <w:p w14:paraId="694907D6" w14:textId="77777777" w:rsidR="001741B6" w:rsidRDefault="001741B6" w:rsidP="00CE7392">
            <w:pPr>
              <w:pStyle w:val="TableText"/>
            </w:pPr>
            <w:r>
              <w:t>FastEthernet0/3</w:t>
            </w:r>
          </w:p>
        </w:tc>
        <w:tc>
          <w:tcPr>
            <w:tcW w:w="2810" w:type="dxa"/>
            <w:vAlign w:val="center"/>
          </w:tcPr>
          <w:p w14:paraId="31BE989A" w14:textId="77777777" w:rsidR="001741B6" w:rsidRDefault="001741B6" w:rsidP="00CE7392">
            <w:pPr>
              <w:pStyle w:val="TableText"/>
            </w:pPr>
            <w:r>
              <w:t>Copper Straight-Through</w:t>
            </w:r>
          </w:p>
        </w:tc>
        <w:tc>
          <w:tcPr>
            <w:tcW w:w="1530" w:type="dxa"/>
            <w:vAlign w:val="center"/>
          </w:tcPr>
          <w:p w14:paraId="77F10915" w14:textId="77777777" w:rsidR="001741B6" w:rsidRDefault="001741B6" w:rsidP="00CE7392">
            <w:pPr>
              <w:pStyle w:val="TableText"/>
            </w:pPr>
            <w:r>
              <w:t>PC6</w:t>
            </w:r>
          </w:p>
        </w:tc>
        <w:tc>
          <w:tcPr>
            <w:tcW w:w="2436" w:type="dxa"/>
            <w:vAlign w:val="center"/>
          </w:tcPr>
          <w:p w14:paraId="74F67338" w14:textId="77777777" w:rsidR="001741B6" w:rsidRDefault="001741B6" w:rsidP="00CE7392">
            <w:pPr>
              <w:pStyle w:val="TableText"/>
            </w:pPr>
            <w:r>
              <w:t>FastEthernet0</w:t>
            </w:r>
          </w:p>
        </w:tc>
      </w:tr>
      <w:tr w:rsidR="001741B6" w14:paraId="1EF55654" w14:textId="77777777" w:rsidTr="00DE5F73">
        <w:trPr>
          <w:cantSplit/>
          <w:jc w:val="center"/>
        </w:trPr>
        <w:tc>
          <w:tcPr>
            <w:tcW w:w="1327" w:type="dxa"/>
            <w:vAlign w:val="center"/>
          </w:tcPr>
          <w:p w14:paraId="34E9E2D0" w14:textId="77777777" w:rsidR="001741B6" w:rsidRDefault="001741B6" w:rsidP="00CE7392">
            <w:pPr>
              <w:pStyle w:val="TableText"/>
            </w:pPr>
            <w:r>
              <w:t>Switch4</w:t>
            </w:r>
          </w:p>
        </w:tc>
        <w:tc>
          <w:tcPr>
            <w:tcW w:w="1980" w:type="dxa"/>
            <w:vAlign w:val="center"/>
          </w:tcPr>
          <w:p w14:paraId="0BAF1A3C" w14:textId="77777777" w:rsidR="001741B6" w:rsidRDefault="001741B6" w:rsidP="00CE7392">
            <w:pPr>
              <w:pStyle w:val="TableText"/>
            </w:pPr>
            <w:r>
              <w:t>GigabitEthernet0/2</w:t>
            </w:r>
          </w:p>
        </w:tc>
        <w:tc>
          <w:tcPr>
            <w:tcW w:w="2810" w:type="dxa"/>
            <w:vAlign w:val="center"/>
          </w:tcPr>
          <w:p w14:paraId="578E2D03" w14:textId="77777777" w:rsidR="001741B6" w:rsidRDefault="001741B6" w:rsidP="00CE7392">
            <w:pPr>
              <w:pStyle w:val="TableText"/>
            </w:pPr>
            <w:r>
              <w:t>Copper Cross-Over</w:t>
            </w:r>
          </w:p>
        </w:tc>
        <w:tc>
          <w:tcPr>
            <w:tcW w:w="1530" w:type="dxa"/>
            <w:vAlign w:val="center"/>
          </w:tcPr>
          <w:p w14:paraId="0461B54B" w14:textId="77777777" w:rsidR="001741B6" w:rsidRDefault="001741B6" w:rsidP="00CE7392">
            <w:pPr>
              <w:pStyle w:val="TableText"/>
            </w:pPr>
            <w:r>
              <w:t>Switch3</w:t>
            </w:r>
          </w:p>
        </w:tc>
        <w:tc>
          <w:tcPr>
            <w:tcW w:w="2436" w:type="dxa"/>
            <w:vAlign w:val="center"/>
          </w:tcPr>
          <w:p w14:paraId="3374B29F" w14:textId="77777777" w:rsidR="001741B6" w:rsidRDefault="001741B6" w:rsidP="00CE7392">
            <w:pPr>
              <w:pStyle w:val="TableText"/>
            </w:pPr>
            <w:r>
              <w:t>GigabitEthernet3/1</w:t>
            </w:r>
          </w:p>
        </w:tc>
      </w:tr>
      <w:tr w:rsidR="001741B6" w14:paraId="1796F3A9" w14:textId="77777777" w:rsidTr="00DE5F73">
        <w:trPr>
          <w:cantSplit/>
          <w:jc w:val="center"/>
        </w:trPr>
        <w:tc>
          <w:tcPr>
            <w:tcW w:w="1327" w:type="dxa"/>
            <w:vAlign w:val="center"/>
          </w:tcPr>
          <w:p w14:paraId="44FDA2D1" w14:textId="77777777" w:rsidR="001741B6" w:rsidRDefault="001741B6" w:rsidP="00CE7392">
            <w:pPr>
              <w:pStyle w:val="TableText"/>
            </w:pPr>
            <w:r>
              <w:t>Switch3</w:t>
            </w:r>
          </w:p>
        </w:tc>
        <w:tc>
          <w:tcPr>
            <w:tcW w:w="1980" w:type="dxa"/>
            <w:vAlign w:val="center"/>
          </w:tcPr>
          <w:p w14:paraId="515BFEA5" w14:textId="77777777" w:rsidR="001741B6" w:rsidRDefault="001741B6" w:rsidP="00CE7392">
            <w:pPr>
              <w:pStyle w:val="TableText"/>
            </w:pPr>
            <w:r>
              <w:t>GigabitEthernet5/1</w:t>
            </w:r>
          </w:p>
        </w:tc>
        <w:tc>
          <w:tcPr>
            <w:tcW w:w="2810" w:type="dxa"/>
            <w:vAlign w:val="center"/>
          </w:tcPr>
          <w:p w14:paraId="5144EE29" w14:textId="77777777" w:rsidR="001741B6" w:rsidRDefault="001741B6" w:rsidP="00CE7392">
            <w:pPr>
              <w:pStyle w:val="TableText"/>
            </w:pPr>
            <w:r>
              <w:t>Fiber</w:t>
            </w:r>
          </w:p>
        </w:tc>
        <w:tc>
          <w:tcPr>
            <w:tcW w:w="1530" w:type="dxa"/>
            <w:vAlign w:val="center"/>
          </w:tcPr>
          <w:p w14:paraId="5C717C26" w14:textId="77777777" w:rsidR="001741B6" w:rsidRDefault="001741B6" w:rsidP="00CE7392">
            <w:pPr>
              <w:pStyle w:val="TableText"/>
            </w:pPr>
            <w:r>
              <w:t>Switch2</w:t>
            </w:r>
          </w:p>
        </w:tc>
        <w:tc>
          <w:tcPr>
            <w:tcW w:w="2436" w:type="dxa"/>
            <w:vAlign w:val="center"/>
          </w:tcPr>
          <w:p w14:paraId="08B4B52B" w14:textId="77777777" w:rsidR="001741B6" w:rsidRDefault="001741B6" w:rsidP="00CE7392">
            <w:pPr>
              <w:pStyle w:val="TableText"/>
            </w:pPr>
            <w:r>
              <w:t>GigabitEthernet5/1</w:t>
            </w:r>
          </w:p>
        </w:tc>
      </w:tr>
      <w:tr w:rsidR="001741B6" w14:paraId="112CACB9" w14:textId="77777777" w:rsidTr="00DE5F73">
        <w:trPr>
          <w:cantSplit/>
          <w:jc w:val="center"/>
        </w:trPr>
        <w:tc>
          <w:tcPr>
            <w:tcW w:w="1327" w:type="dxa"/>
            <w:vAlign w:val="center"/>
          </w:tcPr>
          <w:p w14:paraId="150E6759" w14:textId="77777777" w:rsidR="001741B6" w:rsidRDefault="001741B6" w:rsidP="00CE7392">
            <w:pPr>
              <w:pStyle w:val="TableText"/>
            </w:pPr>
            <w:r>
              <w:t>Switch2</w:t>
            </w:r>
          </w:p>
        </w:tc>
        <w:tc>
          <w:tcPr>
            <w:tcW w:w="1980" w:type="dxa"/>
            <w:vAlign w:val="center"/>
          </w:tcPr>
          <w:p w14:paraId="649F89B6" w14:textId="77777777" w:rsidR="001741B6" w:rsidRDefault="001741B6" w:rsidP="00CE7392">
            <w:pPr>
              <w:pStyle w:val="TableText"/>
            </w:pPr>
            <w:r>
              <w:t>FastEthernet0/1</w:t>
            </w:r>
          </w:p>
        </w:tc>
        <w:tc>
          <w:tcPr>
            <w:tcW w:w="2810" w:type="dxa"/>
            <w:vAlign w:val="center"/>
          </w:tcPr>
          <w:p w14:paraId="5772F6CA" w14:textId="77777777" w:rsidR="001741B6" w:rsidRDefault="001741B6" w:rsidP="00CE7392">
            <w:pPr>
              <w:pStyle w:val="TableText"/>
            </w:pPr>
            <w:r>
              <w:t>Copper Straight-Through</w:t>
            </w:r>
          </w:p>
        </w:tc>
        <w:tc>
          <w:tcPr>
            <w:tcW w:w="1530" w:type="dxa"/>
            <w:vAlign w:val="center"/>
          </w:tcPr>
          <w:p w14:paraId="70727DE5" w14:textId="77777777" w:rsidR="001741B6" w:rsidRDefault="001741B6" w:rsidP="00CE7392">
            <w:pPr>
              <w:pStyle w:val="TableText"/>
            </w:pPr>
            <w:r>
              <w:t>PC7</w:t>
            </w:r>
          </w:p>
        </w:tc>
        <w:tc>
          <w:tcPr>
            <w:tcW w:w="2436" w:type="dxa"/>
            <w:vAlign w:val="center"/>
          </w:tcPr>
          <w:p w14:paraId="7354A436" w14:textId="77777777" w:rsidR="001741B6" w:rsidRDefault="001741B6" w:rsidP="00CE7392">
            <w:pPr>
              <w:pStyle w:val="TableText"/>
            </w:pPr>
            <w:r>
              <w:t>FastEthernet0</w:t>
            </w:r>
          </w:p>
        </w:tc>
      </w:tr>
      <w:tr w:rsidR="001741B6" w14:paraId="54DC54EB" w14:textId="77777777" w:rsidTr="00DE5F73">
        <w:trPr>
          <w:cantSplit/>
          <w:jc w:val="center"/>
        </w:trPr>
        <w:tc>
          <w:tcPr>
            <w:tcW w:w="1327" w:type="dxa"/>
            <w:vAlign w:val="center"/>
          </w:tcPr>
          <w:p w14:paraId="79EAE77B" w14:textId="77777777" w:rsidR="001741B6" w:rsidRDefault="001741B6" w:rsidP="00CE7392">
            <w:pPr>
              <w:pStyle w:val="TableText"/>
            </w:pPr>
            <w:r>
              <w:t>Switch2</w:t>
            </w:r>
          </w:p>
        </w:tc>
        <w:tc>
          <w:tcPr>
            <w:tcW w:w="1980" w:type="dxa"/>
            <w:vAlign w:val="center"/>
          </w:tcPr>
          <w:p w14:paraId="43BF5551" w14:textId="77777777" w:rsidR="001741B6" w:rsidRDefault="001741B6" w:rsidP="00CE7392">
            <w:pPr>
              <w:pStyle w:val="TableText"/>
            </w:pPr>
            <w:r>
              <w:t>FastEthernet1/1</w:t>
            </w:r>
          </w:p>
        </w:tc>
        <w:tc>
          <w:tcPr>
            <w:tcW w:w="2810" w:type="dxa"/>
            <w:vAlign w:val="center"/>
          </w:tcPr>
          <w:p w14:paraId="1E38D32E" w14:textId="77777777" w:rsidR="001741B6" w:rsidRDefault="001741B6" w:rsidP="00CE7392">
            <w:pPr>
              <w:pStyle w:val="TableText"/>
            </w:pPr>
            <w:r>
              <w:t>Copper Straight-Through</w:t>
            </w:r>
          </w:p>
        </w:tc>
        <w:tc>
          <w:tcPr>
            <w:tcW w:w="1530" w:type="dxa"/>
            <w:vAlign w:val="center"/>
          </w:tcPr>
          <w:p w14:paraId="050A3B85" w14:textId="77777777" w:rsidR="001741B6" w:rsidRDefault="001741B6" w:rsidP="00CE7392">
            <w:pPr>
              <w:pStyle w:val="TableText"/>
            </w:pPr>
            <w:r>
              <w:t>PC8</w:t>
            </w:r>
          </w:p>
        </w:tc>
        <w:tc>
          <w:tcPr>
            <w:tcW w:w="2436" w:type="dxa"/>
            <w:vAlign w:val="center"/>
          </w:tcPr>
          <w:p w14:paraId="749A0C72" w14:textId="77777777" w:rsidR="001741B6" w:rsidRDefault="001741B6" w:rsidP="00CE7392">
            <w:pPr>
              <w:pStyle w:val="TableText"/>
            </w:pPr>
            <w:r>
              <w:t>FastEthernet0</w:t>
            </w:r>
          </w:p>
        </w:tc>
      </w:tr>
      <w:tr w:rsidR="001741B6" w14:paraId="5CB50585" w14:textId="77777777" w:rsidTr="00DE5F73">
        <w:trPr>
          <w:cantSplit/>
          <w:jc w:val="center"/>
        </w:trPr>
        <w:tc>
          <w:tcPr>
            <w:tcW w:w="1327" w:type="dxa"/>
            <w:vAlign w:val="center"/>
          </w:tcPr>
          <w:p w14:paraId="23B29D9B" w14:textId="77777777" w:rsidR="001741B6" w:rsidRDefault="001741B6" w:rsidP="00CE7392">
            <w:pPr>
              <w:pStyle w:val="TableText"/>
            </w:pPr>
            <w:r>
              <w:t>Switch2</w:t>
            </w:r>
          </w:p>
        </w:tc>
        <w:tc>
          <w:tcPr>
            <w:tcW w:w="1980" w:type="dxa"/>
            <w:vAlign w:val="center"/>
          </w:tcPr>
          <w:p w14:paraId="1654FBCF" w14:textId="77777777" w:rsidR="001741B6" w:rsidRDefault="001741B6" w:rsidP="00CE7392">
            <w:pPr>
              <w:pStyle w:val="TableText"/>
            </w:pPr>
            <w:r>
              <w:t>FastEthernet2/1</w:t>
            </w:r>
          </w:p>
        </w:tc>
        <w:tc>
          <w:tcPr>
            <w:tcW w:w="2810" w:type="dxa"/>
            <w:vAlign w:val="center"/>
          </w:tcPr>
          <w:p w14:paraId="554CE607" w14:textId="77777777" w:rsidR="001741B6" w:rsidRDefault="001741B6" w:rsidP="00CE7392">
            <w:pPr>
              <w:pStyle w:val="TableText"/>
            </w:pPr>
            <w:r>
              <w:t>Copper Straight-Through</w:t>
            </w:r>
          </w:p>
        </w:tc>
        <w:tc>
          <w:tcPr>
            <w:tcW w:w="1530" w:type="dxa"/>
            <w:vAlign w:val="center"/>
          </w:tcPr>
          <w:p w14:paraId="02216C5E" w14:textId="77777777" w:rsidR="001741B6" w:rsidRDefault="001741B6" w:rsidP="00CE7392">
            <w:pPr>
              <w:pStyle w:val="TableText"/>
            </w:pPr>
            <w:r>
              <w:t>PC9</w:t>
            </w:r>
          </w:p>
        </w:tc>
        <w:tc>
          <w:tcPr>
            <w:tcW w:w="2436" w:type="dxa"/>
            <w:vAlign w:val="center"/>
          </w:tcPr>
          <w:p w14:paraId="5747131C" w14:textId="77777777" w:rsidR="001741B6" w:rsidRDefault="001741B6" w:rsidP="00CE7392">
            <w:pPr>
              <w:pStyle w:val="TableText"/>
            </w:pPr>
            <w:r>
              <w:t>FastEthernet0</w:t>
            </w:r>
          </w:p>
        </w:tc>
      </w:tr>
      <w:tr w:rsidR="001741B6" w14:paraId="53B4A9BF" w14:textId="77777777" w:rsidTr="00DE5F73">
        <w:trPr>
          <w:cantSplit/>
          <w:jc w:val="center"/>
        </w:trPr>
        <w:tc>
          <w:tcPr>
            <w:tcW w:w="1327" w:type="dxa"/>
            <w:vAlign w:val="center"/>
          </w:tcPr>
          <w:p w14:paraId="27A1A2D3" w14:textId="77777777" w:rsidR="001741B6" w:rsidRDefault="001741B6" w:rsidP="00CE7392">
            <w:pPr>
              <w:pStyle w:val="TableText"/>
            </w:pPr>
            <w:r>
              <w:t>Switch2</w:t>
            </w:r>
          </w:p>
        </w:tc>
        <w:tc>
          <w:tcPr>
            <w:tcW w:w="1980" w:type="dxa"/>
            <w:vAlign w:val="center"/>
          </w:tcPr>
          <w:p w14:paraId="7EF03484" w14:textId="77777777" w:rsidR="001741B6" w:rsidRDefault="001741B6" w:rsidP="00CE7392">
            <w:pPr>
              <w:pStyle w:val="TableText"/>
            </w:pPr>
            <w:r>
              <w:t>Gigabit3/1</w:t>
            </w:r>
          </w:p>
        </w:tc>
        <w:tc>
          <w:tcPr>
            <w:tcW w:w="2810" w:type="dxa"/>
            <w:vAlign w:val="center"/>
          </w:tcPr>
          <w:p w14:paraId="601BB12D" w14:textId="77777777" w:rsidR="001741B6" w:rsidRDefault="001741B6" w:rsidP="00CE7392">
            <w:pPr>
              <w:pStyle w:val="TableText"/>
            </w:pPr>
            <w:r>
              <w:t>Copper Straight-Through</w:t>
            </w:r>
          </w:p>
        </w:tc>
        <w:tc>
          <w:tcPr>
            <w:tcW w:w="1530" w:type="dxa"/>
            <w:vAlign w:val="center"/>
          </w:tcPr>
          <w:p w14:paraId="2168E3B1" w14:textId="77777777" w:rsidR="001741B6" w:rsidRDefault="001741B6" w:rsidP="00CE7392">
            <w:pPr>
              <w:pStyle w:val="TableText"/>
            </w:pPr>
            <w:proofErr w:type="spellStart"/>
            <w:r>
              <w:t>AccessPoint</w:t>
            </w:r>
            <w:proofErr w:type="spellEnd"/>
          </w:p>
        </w:tc>
        <w:tc>
          <w:tcPr>
            <w:tcW w:w="2436" w:type="dxa"/>
            <w:vAlign w:val="center"/>
          </w:tcPr>
          <w:p w14:paraId="4FF3B6B2" w14:textId="77777777" w:rsidR="001741B6" w:rsidRDefault="001741B6" w:rsidP="00CE7392">
            <w:pPr>
              <w:pStyle w:val="TableText"/>
            </w:pPr>
            <w:r>
              <w:t>Port 0</w:t>
            </w:r>
          </w:p>
        </w:tc>
      </w:tr>
      <w:tr w:rsidR="001741B6" w14:paraId="08D173A9" w14:textId="77777777" w:rsidTr="00DE5F73">
        <w:trPr>
          <w:cantSplit/>
          <w:jc w:val="center"/>
        </w:trPr>
        <w:tc>
          <w:tcPr>
            <w:tcW w:w="1327" w:type="dxa"/>
            <w:vAlign w:val="center"/>
          </w:tcPr>
          <w:p w14:paraId="54E0F17B" w14:textId="77777777" w:rsidR="001741B6" w:rsidRDefault="001741B6" w:rsidP="00CE7392">
            <w:pPr>
              <w:pStyle w:val="TableText"/>
            </w:pPr>
            <w:r>
              <w:t>East</w:t>
            </w:r>
          </w:p>
        </w:tc>
        <w:tc>
          <w:tcPr>
            <w:tcW w:w="1980" w:type="dxa"/>
            <w:vAlign w:val="center"/>
          </w:tcPr>
          <w:p w14:paraId="549CE781" w14:textId="77777777" w:rsidR="001741B6" w:rsidRDefault="001741B6" w:rsidP="00CE7392">
            <w:pPr>
              <w:pStyle w:val="TableText"/>
            </w:pPr>
            <w:r>
              <w:t>Serial0/0/0</w:t>
            </w:r>
          </w:p>
        </w:tc>
        <w:tc>
          <w:tcPr>
            <w:tcW w:w="2810" w:type="dxa"/>
            <w:vAlign w:val="center"/>
          </w:tcPr>
          <w:p w14:paraId="226A2851" w14:textId="77777777" w:rsidR="001741B6" w:rsidRDefault="001741B6" w:rsidP="00CE7392">
            <w:pPr>
              <w:pStyle w:val="TableText"/>
            </w:pPr>
            <w:r>
              <w:t>Serial DCE</w:t>
            </w:r>
            <w:r>
              <w:br/>
              <w:t>(connect to East first)</w:t>
            </w:r>
          </w:p>
        </w:tc>
        <w:tc>
          <w:tcPr>
            <w:tcW w:w="1530" w:type="dxa"/>
            <w:vAlign w:val="center"/>
          </w:tcPr>
          <w:p w14:paraId="5D9966D8" w14:textId="77777777" w:rsidR="001741B6" w:rsidRDefault="001741B6" w:rsidP="00CE7392">
            <w:pPr>
              <w:pStyle w:val="TableText"/>
            </w:pPr>
            <w:r>
              <w:t>West</w:t>
            </w:r>
          </w:p>
        </w:tc>
        <w:tc>
          <w:tcPr>
            <w:tcW w:w="2436" w:type="dxa"/>
            <w:vAlign w:val="center"/>
          </w:tcPr>
          <w:p w14:paraId="610B47E1" w14:textId="77777777" w:rsidR="001741B6" w:rsidRDefault="001741B6" w:rsidP="00CE7392">
            <w:pPr>
              <w:pStyle w:val="TableText"/>
            </w:pPr>
            <w:r>
              <w:t>Serial0/0/0</w:t>
            </w:r>
          </w:p>
        </w:tc>
      </w:tr>
    </w:tbl>
    <w:p w14:paraId="664EC39A" w14:textId="77777777" w:rsidR="001741B6" w:rsidRDefault="001741B6" w:rsidP="00DE5F73">
      <w:pPr>
        <w:pStyle w:val="2"/>
      </w:pPr>
      <w:r>
        <w:t>Check Connectivity</w:t>
      </w:r>
    </w:p>
    <w:p w14:paraId="76B2E766" w14:textId="77777777" w:rsidR="001741B6" w:rsidRDefault="001741B6" w:rsidP="00DE5F73">
      <w:pPr>
        <w:pStyle w:val="3"/>
      </w:pPr>
      <w:r>
        <w:t>Check the interface status on East.</w:t>
      </w:r>
    </w:p>
    <w:p w14:paraId="486428F1" w14:textId="77777777" w:rsidR="001741B6" w:rsidRDefault="001741B6" w:rsidP="00DE5F73">
      <w:pPr>
        <w:pStyle w:val="SubStepAlpha"/>
      </w:pPr>
      <w:r>
        <w:t xml:space="preserve">Click the </w:t>
      </w:r>
      <w:r w:rsidRPr="00E23BDB">
        <w:rPr>
          <w:b/>
        </w:rPr>
        <w:t>CLI</w:t>
      </w:r>
      <w:r>
        <w:t xml:space="preserve"> tab and enter the following commands:</w:t>
      </w:r>
    </w:p>
    <w:p w14:paraId="45838D2D"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62CBD934" w14:textId="77777777" w:rsidR="001741B6" w:rsidRDefault="001741B6" w:rsidP="001741B6">
      <w:pPr>
        <w:pStyle w:val="BodyTextL50"/>
      </w:pPr>
      <w:r>
        <w:t>Compare the output to the following:</w:t>
      </w:r>
    </w:p>
    <w:p w14:paraId="41588246" w14:textId="77777777" w:rsidR="001741B6" w:rsidRDefault="001741B6" w:rsidP="001741B6">
      <w:pPr>
        <w:pStyle w:val="CMDOutput"/>
      </w:pPr>
      <w:r>
        <w:lastRenderedPageBreak/>
        <w:t xml:space="preserve">Interface              IP-Address      OK? Method Status                Protocol </w:t>
      </w:r>
    </w:p>
    <w:p w14:paraId="7B8A7DDC" w14:textId="77777777" w:rsidR="001741B6" w:rsidRDefault="001741B6" w:rsidP="001741B6">
      <w:pPr>
        <w:pStyle w:val="CMDOutput"/>
      </w:pPr>
      <w:r>
        <w:t xml:space="preserve">GigabitEthernet0/0     172.30.1.1      YES manual up                    </w:t>
      </w:r>
      <w:proofErr w:type="spellStart"/>
      <w:r>
        <w:t>up</w:t>
      </w:r>
      <w:proofErr w:type="spellEnd"/>
      <w:r>
        <w:t xml:space="preserve"> </w:t>
      </w:r>
    </w:p>
    <w:p w14:paraId="0B0B573D" w14:textId="77777777" w:rsidR="001741B6" w:rsidRDefault="001741B6" w:rsidP="001741B6">
      <w:pPr>
        <w:pStyle w:val="CMDOutput"/>
      </w:pPr>
      <w:r>
        <w:t xml:space="preserve">GigabitEthernet0/1     172.31.1.1      YES manual up                    </w:t>
      </w:r>
      <w:proofErr w:type="spellStart"/>
      <w:r>
        <w:t>up</w:t>
      </w:r>
      <w:proofErr w:type="spellEnd"/>
      <w:r>
        <w:t xml:space="preserve"> </w:t>
      </w:r>
    </w:p>
    <w:p w14:paraId="4D1E6B71" w14:textId="77777777" w:rsidR="001741B6" w:rsidRDefault="001741B6" w:rsidP="001741B6">
      <w:pPr>
        <w:pStyle w:val="CMDOutput"/>
      </w:pPr>
      <w:r>
        <w:t xml:space="preserve">Serial0/0/0            10.10.10.1      YES manual up                    </w:t>
      </w:r>
      <w:proofErr w:type="spellStart"/>
      <w:r>
        <w:t>up</w:t>
      </w:r>
      <w:proofErr w:type="spellEnd"/>
      <w:r>
        <w:t xml:space="preserve"> </w:t>
      </w:r>
    </w:p>
    <w:p w14:paraId="230CB54E" w14:textId="77777777" w:rsidR="001741B6" w:rsidRDefault="001741B6" w:rsidP="001741B6">
      <w:pPr>
        <w:pStyle w:val="CMDOutput"/>
      </w:pPr>
      <w:r>
        <w:t xml:space="preserve">Serial0/0/1            unassigned      YES unset  down                  </w:t>
      </w:r>
      <w:proofErr w:type="spellStart"/>
      <w:r>
        <w:t>down</w:t>
      </w:r>
      <w:proofErr w:type="spellEnd"/>
      <w:r>
        <w:t xml:space="preserve"> </w:t>
      </w:r>
    </w:p>
    <w:p w14:paraId="3994305A" w14:textId="77777777" w:rsidR="001741B6" w:rsidRDefault="001741B6" w:rsidP="001741B6">
      <w:pPr>
        <w:pStyle w:val="CMDOutput"/>
      </w:pPr>
      <w:r>
        <w:t xml:space="preserve">FastEthernet0/1/0      unassigned      YES unset  up                    </w:t>
      </w:r>
      <w:proofErr w:type="spellStart"/>
      <w:r>
        <w:t>up</w:t>
      </w:r>
      <w:proofErr w:type="spellEnd"/>
      <w:r>
        <w:t xml:space="preserve"> </w:t>
      </w:r>
    </w:p>
    <w:p w14:paraId="050FBD52" w14:textId="77777777" w:rsidR="001741B6" w:rsidRDefault="001741B6" w:rsidP="001741B6">
      <w:pPr>
        <w:pStyle w:val="CMDOutput"/>
      </w:pPr>
      <w:r>
        <w:t xml:space="preserve">FastEthernet0/1/1      unassigned      YES unset  up                    </w:t>
      </w:r>
      <w:proofErr w:type="spellStart"/>
      <w:r>
        <w:t>up</w:t>
      </w:r>
      <w:proofErr w:type="spellEnd"/>
      <w:r>
        <w:t xml:space="preserve"> </w:t>
      </w:r>
    </w:p>
    <w:p w14:paraId="47DEB759" w14:textId="77777777" w:rsidR="001741B6" w:rsidRDefault="001741B6" w:rsidP="001741B6">
      <w:pPr>
        <w:pStyle w:val="CMDOutput"/>
      </w:pPr>
      <w:r>
        <w:t xml:space="preserve">FastEthernet0/1/2      unassigned      YES </w:t>
      </w:r>
      <w:proofErr w:type="gramStart"/>
      <w:r>
        <w:t>unset  up</w:t>
      </w:r>
      <w:proofErr w:type="gramEnd"/>
      <w:r>
        <w:t xml:space="preserve">                    </w:t>
      </w:r>
      <w:proofErr w:type="spellStart"/>
      <w:r>
        <w:t>up</w:t>
      </w:r>
      <w:proofErr w:type="spellEnd"/>
      <w:r>
        <w:t xml:space="preserve"> </w:t>
      </w:r>
    </w:p>
    <w:p w14:paraId="462CB2E3" w14:textId="77777777" w:rsidR="001741B6" w:rsidRDefault="001741B6" w:rsidP="001741B6">
      <w:pPr>
        <w:pStyle w:val="CMDOutput"/>
      </w:pPr>
      <w:r>
        <w:t xml:space="preserve">FastEthernet0/1/3      unassigned      YES </w:t>
      </w:r>
      <w:proofErr w:type="gramStart"/>
      <w:r>
        <w:t>unset  up</w:t>
      </w:r>
      <w:proofErr w:type="gramEnd"/>
      <w:r>
        <w:t xml:space="preserve">                    down </w:t>
      </w:r>
    </w:p>
    <w:p w14:paraId="3BD79B56" w14:textId="77777777" w:rsidR="001741B6" w:rsidRDefault="001741B6" w:rsidP="001741B6">
      <w:pPr>
        <w:pStyle w:val="CMDOutput"/>
      </w:pPr>
      <w:r>
        <w:t xml:space="preserve">Vlan1                  172.29.1.1      YES manual up                    </w:t>
      </w:r>
      <w:proofErr w:type="spellStart"/>
      <w:r>
        <w:t>up</w:t>
      </w:r>
      <w:proofErr w:type="spellEnd"/>
    </w:p>
    <w:p w14:paraId="596F0928" w14:textId="77777777" w:rsidR="001741B6" w:rsidRDefault="001741B6" w:rsidP="001741B6">
      <w:pPr>
        <w:pStyle w:val="BodyTextL50"/>
      </w:pPr>
      <w:r>
        <w:t>If all of the cabling is correct the outputs should match.</w:t>
      </w:r>
    </w:p>
    <w:p w14:paraId="13BF3859" w14:textId="77777777" w:rsidR="006A6403" w:rsidRDefault="006A6403" w:rsidP="006A6403">
      <w:pPr>
        <w:pStyle w:val="ConfigWindow"/>
      </w:pPr>
      <w:r>
        <w:t>Close the configuration window</w:t>
      </w:r>
    </w:p>
    <w:p w14:paraId="29E168A1" w14:textId="77777777" w:rsidR="001741B6" w:rsidRDefault="001741B6" w:rsidP="00DE5F73">
      <w:pPr>
        <w:pStyle w:val="3"/>
      </w:pPr>
      <w:r>
        <w:t xml:space="preserve">Connect wireless devices, Laptop and </w:t>
      </w:r>
      <w:proofErr w:type="spellStart"/>
      <w:r>
        <w:t>TabletPC</w:t>
      </w:r>
      <w:proofErr w:type="spellEnd"/>
      <w:r>
        <w:t>.</w:t>
      </w:r>
    </w:p>
    <w:p w14:paraId="4777A81A" w14:textId="77777777"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 </w:t>
      </w:r>
    </w:p>
    <w:p w14:paraId="5478CF73" w14:textId="77777777"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14:paraId="39BB5F18"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Put a check in the box labeled </w:t>
      </w:r>
      <w:r w:rsidRPr="00DE6A3E">
        <w:rPr>
          <w:b/>
        </w:rPr>
        <w:t>On</w:t>
      </w:r>
      <w:r>
        <w:t xml:space="preserve"> next to Port Status. Within a few seconds the wireless connection should appear.</w:t>
      </w:r>
    </w:p>
    <w:p w14:paraId="643C0045" w14:textId="77777777" w:rsidR="001741B6" w:rsidRDefault="001741B6" w:rsidP="00DE5F73">
      <w:pPr>
        <w:pStyle w:val="SubStepAlpha"/>
      </w:pPr>
      <w:r>
        <w:t>Repeat the steps in Step 2b to verify the page displays.</w:t>
      </w:r>
    </w:p>
    <w:p w14:paraId="6CE34E20" w14:textId="77777777" w:rsidR="001741B6" w:rsidRDefault="001741B6" w:rsidP="00DE5F73">
      <w:pPr>
        <w:pStyle w:val="3"/>
      </w:pPr>
      <w:r>
        <w:t>Change the</w:t>
      </w:r>
      <w:r w:rsidR="007756D2">
        <w:t xml:space="preserve"> access method of the </w:t>
      </w:r>
      <w:proofErr w:type="spellStart"/>
      <w:r w:rsidR="007756D2">
        <w:t>TabletPC</w:t>
      </w:r>
      <w:proofErr w:type="spellEnd"/>
      <w:r w:rsidR="007756D2">
        <w:t>.</w:t>
      </w:r>
    </w:p>
    <w:p w14:paraId="67391384"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Uncheck the box labeled </w:t>
      </w:r>
      <w:proofErr w:type="gramStart"/>
      <w:r w:rsidRPr="00DE6A3E">
        <w:rPr>
          <w:b/>
        </w:rPr>
        <w:t>On</w:t>
      </w:r>
      <w:proofErr w:type="gramEnd"/>
      <w:r>
        <w:t xml:space="preserve"> next to Port Status. It should now be clear and the wireless connection will drop.</w:t>
      </w:r>
    </w:p>
    <w:p w14:paraId="13AE8C64" w14:textId="77777777" w:rsidR="001741B6" w:rsidRDefault="001741B6" w:rsidP="00DE5F73">
      <w:pPr>
        <w:pStyle w:val="SubStepAlpha"/>
      </w:pPr>
      <w:r>
        <w:t xml:space="preserve">Click the </w:t>
      </w:r>
      <w:r>
        <w:rPr>
          <w:b/>
        </w:rPr>
        <w:t>3G/4G Cell1</w:t>
      </w:r>
      <w:r>
        <w:t xml:space="preserve"> interface. Put a check in the box labeled </w:t>
      </w:r>
      <w:proofErr w:type="gramStart"/>
      <w:r w:rsidRPr="00DE6A3E">
        <w:rPr>
          <w:b/>
        </w:rPr>
        <w:t>On</w:t>
      </w:r>
      <w:proofErr w:type="gramEnd"/>
      <w:r>
        <w:t xml:space="preserve"> next to Port Status. Within a few seconds the cellular connection should appear.</w:t>
      </w:r>
    </w:p>
    <w:p w14:paraId="2A4C9F36" w14:textId="77777777" w:rsidR="001741B6" w:rsidRDefault="001741B6" w:rsidP="00DE5F73">
      <w:pPr>
        <w:pStyle w:val="SubStepAlpha"/>
      </w:pPr>
      <w:r>
        <w:t>Repeat the process of verifying web access.</w:t>
      </w:r>
    </w:p>
    <w:p w14:paraId="5884AE03" w14:textId="77777777"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14:paraId="7514894B" w14:textId="77777777" w:rsidR="001741B6" w:rsidRDefault="006A6403" w:rsidP="00DE5F73">
      <w:pPr>
        <w:pStyle w:val="3"/>
      </w:pPr>
      <w:r>
        <w:t>C</w:t>
      </w:r>
      <w:r w:rsidR="001741B6">
        <w:t>heck connectivity of the other PCs.</w:t>
      </w:r>
    </w:p>
    <w:p w14:paraId="2FE40B24" w14:textId="77777777" w:rsidR="001741B6" w:rsidRPr="0077494D" w:rsidRDefault="001741B6" w:rsidP="001741B6">
      <w:pPr>
        <w:pStyle w:val="BodyTextL25"/>
      </w:pPr>
      <w:r>
        <w:t>All of the PCs should have connectivity to the web site and each other. You will learn to use connectivity testing in many upcoming labs.</w:t>
      </w:r>
    </w:p>
    <w:p w14:paraId="5A8C3885" w14:textId="77777777" w:rsidR="00C162C0" w:rsidRPr="004E3344" w:rsidRDefault="00A35DFA" w:rsidP="004E3344">
      <w:pPr>
        <w:pStyle w:val="ConfigWindow"/>
        <w:rPr>
          <w:rStyle w:val="DevConfigGray"/>
          <w:rFonts w:ascii="Arial" w:hAnsi="Arial"/>
          <w:color w:val="8064A2" w:themeColor="accent4"/>
          <w:shd w:val="clear" w:color="auto" w:fill="auto"/>
        </w:rPr>
      </w:pPr>
      <w:r>
        <w:t>End of Document</w:t>
      </w:r>
      <w:bookmarkEnd w:id="0"/>
    </w:p>
    <w:sectPr w:rsidR="00C162C0" w:rsidRPr="004E334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2EBE1" w14:textId="77777777" w:rsidR="00A5420F" w:rsidRDefault="00A5420F" w:rsidP="00710659">
      <w:pPr>
        <w:spacing w:after="0" w:line="240" w:lineRule="auto"/>
      </w:pPr>
      <w:r>
        <w:separator/>
      </w:r>
    </w:p>
    <w:p w14:paraId="0DFFE87D" w14:textId="77777777" w:rsidR="00A5420F" w:rsidRDefault="00A5420F"/>
  </w:endnote>
  <w:endnote w:type="continuationSeparator" w:id="0">
    <w:p w14:paraId="251D08E3" w14:textId="77777777" w:rsidR="00A5420F" w:rsidRDefault="00A5420F" w:rsidP="00710659">
      <w:pPr>
        <w:spacing w:after="0" w:line="240" w:lineRule="auto"/>
      </w:pPr>
      <w:r>
        <w:continuationSeparator/>
      </w:r>
    </w:p>
    <w:p w14:paraId="65EAB897" w14:textId="77777777" w:rsidR="00A5420F" w:rsidRDefault="00A542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04C0" w14:textId="77777777" w:rsidR="000135BA" w:rsidRPr="00CE7392" w:rsidRDefault="008E00D5" w:rsidP="00CE7392">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t xml:space="preserve"> - </w:t>
    </w:r>
    <w:r>
      <w:fldChar w:fldCharType="begin"/>
    </w:r>
    <w:r>
      <w:instrText xml:space="preserve"> SAVEDATE  \@ "yyyy"  \* MERGEFORMAT </w:instrText>
    </w:r>
    <w:r>
      <w:fldChar w:fldCharType="separate"/>
    </w:r>
    <w:r w:rsidR="006E083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076A" w14:textId="77777777" w:rsidR="000135BA" w:rsidRPr="004C59D0" w:rsidRDefault="00882B63" w:rsidP="004C59D0">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E083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3D97C" w14:textId="77777777" w:rsidR="00A5420F" w:rsidRDefault="00A5420F" w:rsidP="00710659">
      <w:pPr>
        <w:spacing w:after="0" w:line="240" w:lineRule="auto"/>
      </w:pPr>
      <w:r>
        <w:separator/>
      </w:r>
    </w:p>
    <w:p w14:paraId="6D6B5C16" w14:textId="77777777" w:rsidR="00A5420F" w:rsidRDefault="00A5420F"/>
  </w:footnote>
  <w:footnote w:type="continuationSeparator" w:id="0">
    <w:p w14:paraId="2865CB9B" w14:textId="77777777" w:rsidR="00A5420F" w:rsidRDefault="00A5420F" w:rsidP="00710659">
      <w:pPr>
        <w:spacing w:after="0" w:line="240" w:lineRule="auto"/>
      </w:pPr>
      <w:r>
        <w:continuationSeparator/>
      </w:r>
    </w:p>
    <w:p w14:paraId="6440CC2D" w14:textId="77777777" w:rsidR="00A5420F" w:rsidRDefault="00A542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Content>
      <w:p w14:paraId="6A16A2CE" w14:textId="77777777"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276B2" w14:textId="77777777" w:rsidR="00926CB2" w:rsidRDefault="00882B63" w:rsidP="006C3FCF">
    <w:pPr>
      <w:ind w:left="-288"/>
    </w:pPr>
    <w:r>
      <w:rPr>
        <w:noProof/>
      </w:rPr>
      <w:drawing>
        <wp:inline distT="0" distB="0" distL="0" distR="0" wp14:anchorId="660255F9" wp14:editId="02A90BE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58711372">
    <w:abstractNumId w:val="6"/>
  </w:num>
  <w:num w:numId="2" w16cid:durableId="2129425265">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97557071">
    <w:abstractNumId w:val="2"/>
  </w:num>
  <w:num w:numId="4" w16cid:durableId="1717974046">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88902179">
    <w:abstractNumId w:val="3"/>
  </w:num>
  <w:num w:numId="6" w16cid:durableId="573929966">
    <w:abstractNumId w:val="0"/>
  </w:num>
  <w:num w:numId="7" w16cid:durableId="1409886968">
    <w:abstractNumId w:val="1"/>
  </w:num>
  <w:num w:numId="8" w16cid:durableId="945383369">
    <w:abstractNumId w:val="4"/>
    <w:lvlOverride w:ilvl="0">
      <w:lvl w:ilvl="0">
        <w:start w:val="1"/>
        <w:numFmt w:val="decimal"/>
        <w:lvlText w:val="Part %1:"/>
        <w:lvlJc w:val="left"/>
        <w:pPr>
          <w:tabs>
            <w:tab w:val="num" w:pos="1152"/>
          </w:tabs>
          <w:ind w:left="1152" w:hanging="792"/>
        </w:pPr>
        <w:rPr>
          <w:rFonts w:hint="default"/>
        </w:rPr>
      </w:lvl>
    </w:lvlOverride>
  </w:num>
  <w:num w:numId="9" w16cid:durableId="1382901918">
    <w:abstractNumId w:val="3"/>
    <w:lvlOverride w:ilvl="0"/>
  </w:num>
  <w:num w:numId="10" w16cid:durableId="7677789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4DCC"/>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83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5420F"/>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67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CD6AD"/>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1741B6"/>
    <w:pPr>
      <w:spacing w:before="60" w:after="60" w:line="276" w:lineRule="auto"/>
    </w:pPr>
    <w:rPr>
      <w:sz w:val="22"/>
      <w:szCs w:val="22"/>
    </w:rPr>
  </w:style>
  <w:style w:type="paragraph" w:styleId="1">
    <w:name w:val="heading 1"/>
    <w:basedOn w:val="a"/>
    <w:next w:val="BodyTextL25"/>
    <w:link w:val="10"/>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1741B6"/>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D82837"/>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531D0"/>
    <w:rPr>
      <w:b/>
      <w:bCs/>
      <w:noProof/>
      <w:sz w:val="26"/>
      <w:szCs w:val="26"/>
    </w:rPr>
  </w:style>
  <w:style w:type="character" w:customStyle="1" w:styleId="20">
    <w:name w:val="Заголовок 2 Знак"/>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D82837"/>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Title">
    <w:name w:val="Lab Title"/>
    <w:basedOn w:val="a"/>
    <w:qFormat/>
    <w:rsid w:val="000A0AB4"/>
    <w:rPr>
      <w:b/>
      <w:sz w:val="32"/>
    </w:rPr>
  </w:style>
  <w:style w:type="character" w:styleId="aff0">
    <w:name w:val="Hyperlink"/>
    <w:basedOn w:val="a0"/>
    <w:uiPriority w:val="99"/>
    <w:unhideWhenUsed/>
    <w:rsid w:val="000A0AB4"/>
    <w:rPr>
      <w:color w:val="0000FF" w:themeColor="hyperlink"/>
      <w:u w:val="single"/>
    </w:rPr>
  </w:style>
  <w:style w:type="paragraph" w:styleId="aff1">
    <w:name w:val="List Paragraph"/>
    <w:basedOn w:val="a"/>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707BCC"/>
    <w:rsid w:val="00B7556D"/>
    <w:rsid w:val="00E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33</TotalTime>
  <Pages>4</Pages>
  <Words>1311</Words>
  <Characters>7474</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Packet Tracer - Connect the Physical Layer</vt:lpstr>
      <vt:lpstr>Packet Tracer - Connect the Physical Layer</vt:lpstr>
    </vt:vector>
  </TitlesOfParts>
  <Company>Cisco Systems, Inc.</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SP</dc:creator>
  <dc:description>2019</dc:description>
  <cp:lastModifiedBy>Riza N. Nurmagambetkyzy</cp:lastModifiedBy>
  <cp:revision>3</cp:revision>
  <dcterms:created xsi:type="dcterms:W3CDTF">2019-11-25T22:13:00Z</dcterms:created>
  <dcterms:modified xsi:type="dcterms:W3CDTF">2023-02-14T10:50:00Z</dcterms:modified>
</cp:coreProperties>
</file>